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F2" w:rsidRPr="007141F2" w:rsidRDefault="007141F2" w:rsidP="007141F2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7141F2" w:rsidRPr="007141F2" w:rsidRDefault="007141F2" w:rsidP="007141F2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7141F2" w:rsidRPr="007141F2" w:rsidRDefault="00CF77F0" w:rsidP="007141F2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用户使用手册</w:t>
      </w: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0"/>
        <w:jc w:val="both"/>
        <w:rPr>
          <w:b/>
          <w:sz w:val="36"/>
          <w:szCs w:val="36"/>
        </w:rPr>
      </w:pPr>
      <w:r w:rsidRPr="007141F2">
        <w:rPr>
          <w:rFonts w:hAnsi="Arial"/>
          <w:b/>
          <w:sz w:val="36"/>
          <w:szCs w:val="36"/>
        </w:rPr>
        <w:t>题目：</w:t>
      </w:r>
      <w:r w:rsidRPr="007141F2">
        <w:rPr>
          <w:rFonts w:hAnsi="Arial" w:hint="eastAsia"/>
          <w:b/>
          <w:sz w:val="36"/>
          <w:szCs w:val="36"/>
        </w:rPr>
        <w:t>面向深度学习的图像识别和目标跟随系统设计</w:t>
      </w: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360" w:lineRule="auto"/>
        <w:ind w:left="1678" w:firstLineChars="0" w:firstLine="522"/>
        <w:jc w:val="both"/>
        <w:rPr>
          <w:b/>
        </w:rPr>
      </w:pPr>
      <w:r w:rsidRPr="007141F2">
        <w:rPr>
          <w:rFonts w:hAnsi="宋体"/>
          <w:b/>
        </w:rPr>
        <w:t>项目提出者：</w:t>
      </w:r>
      <w:r w:rsidRPr="007141F2">
        <w:rPr>
          <w:rFonts w:hAnsi="宋体" w:hint="eastAsia"/>
          <w:b/>
        </w:rPr>
        <w:tab/>
      </w:r>
      <w:r w:rsidRPr="007141F2">
        <w:rPr>
          <w:rFonts w:hAnsi="宋体" w:hint="eastAsia"/>
          <w:b/>
        </w:rPr>
        <w:t>赵振刚</w:t>
      </w:r>
    </w:p>
    <w:p w:rsidR="007141F2" w:rsidRPr="007141F2" w:rsidRDefault="007141F2" w:rsidP="007141F2">
      <w:pPr>
        <w:spacing w:line="360" w:lineRule="auto"/>
        <w:ind w:left="1678" w:right="120" w:firstLineChars="0" w:firstLine="522"/>
        <w:jc w:val="both"/>
        <w:rPr>
          <w:b/>
        </w:rPr>
      </w:pPr>
      <w:proofErr w:type="gramStart"/>
      <w:r w:rsidRPr="007141F2">
        <w:rPr>
          <w:rFonts w:hAnsi="宋体"/>
          <w:b/>
          <w:bCs/>
        </w:rPr>
        <w:t>撰</w:t>
      </w:r>
      <w:proofErr w:type="gramEnd"/>
      <w:r w:rsidRPr="007141F2">
        <w:rPr>
          <w:rFonts w:hAnsi="宋体" w:hint="eastAsia"/>
          <w:b/>
          <w:bCs/>
        </w:rPr>
        <w:t xml:space="preserve">  </w:t>
      </w:r>
      <w:r w:rsidRPr="007141F2">
        <w:rPr>
          <w:rFonts w:hAnsi="宋体"/>
          <w:b/>
          <w:bCs/>
        </w:rPr>
        <w:t>写</w:t>
      </w:r>
      <w:r w:rsidRPr="007141F2">
        <w:rPr>
          <w:rFonts w:hAnsi="宋体" w:hint="eastAsia"/>
          <w:b/>
          <w:bCs/>
        </w:rPr>
        <w:t xml:space="preserve">  </w:t>
      </w:r>
      <w:r w:rsidRPr="007141F2">
        <w:rPr>
          <w:rFonts w:hAnsi="宋体"/>
          <w:b/>
          <w:bCs/>
        </w:rPr>
        <w:t>人：</w:t>
      </w:r>
      <w:r w:rsidRPr="007141F2">
        <w:rPr>
          <w:rFonts w:hAnsi="宋体" w:hint="eastAsia"/>
          <w:b/>
          <w:bCs/>
        </w:rPr>
        <w:tab/>
      </w:r>
      <w:r w:rsidRPr="007141F2">
        <w:rPr>
          <w:b/>
        </w:rPr>
        <w:t>SA</w:t>
      </w:r>
      <w:r w:rsidRPr="007141F2">
        <w:rPr>
          <w:rFonts w:hint="eastAsia"/>
          <w:b/>
        </w:rPr>
        <w:t>16225037</w:t>
      </w:r>
      <w:r w:rsidRPr="007141F2">
        <w:rPr>
          <w:b/>
        </w:rPr>
        <w:t xml:space="preserve"> </w:t>
      </w:r>
      <w:r w:rsidRPr="007141F2">
        <w:rPr>
          <w:rFonts w:hAnsi="宋体" w:hint="eastAsia"/>
          <w:b/>
        </w:rPr>
        <w:t>程欣</w:t>
      </w: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0"/>
        <w:jc w:val="both"/>
        <w:rPr>
          <w:rFonts w:ascii="Calibri" w:hAnsi="Calibri"/>
          <w:sz w:val="21"/>
          <w:szCs w:val="22"/>
        </w:rPr>
        <w:sectPr w:rsidR="007141F2" w:rsidRPr="007141F2" w:rsidSect="007600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0" w:footer="992" w:gutter="0"/>
          <w:cols w:space="425"/>
          <w:docGrid w:type="lines" w:linePitch="326"/>
        </w:sectPr>
      </w:pPr>
    </w:p>
    <w:p w:rsidR="001B2651" w:rsidRPr="001B2651" w:rsidRDefault="001B2651" w:rsidP="00036923">
      <w:pPr>
        <w:pStyle w:val="1"/>
      </w:pPr>
      <w:r w:rsidRPr="001B2651">
        <w:rPr>
          <w:rFonts w:hint="eastAsia"/>
        </w:rPr>
        <w:lastRenderedPageBreak/>
        <w:t>引言</w:t>
      </w:r>
    </w:p>
    <w:p w:rsidR="00F921C9" w:rsidRDefault="00F921C9" w:rsidP="00633E6A">
      <w:pPr>
        <w:ind w:firstLineChars="0" w:firstLine="0"/>
      </w:pPr>
      <w:bookmarkStart w:id="0" w:name="_GoBack"/>
      <w:bookmarkEnd w:id="0"/>
    </w:p>
    <w:p w:rsidR="00196A42" w:rsidRPr="00633E6A" w:rsidRDefault="00150D5A" w:rsidP="00633E6A">
      <w:pPr>
        <w:ind w:firstLineChars="0" w:firstLine="0"/>
      </w:pPr>
      <w:r>
        <w:br w:type="page"/>
      </w:r>
    </w:p>
    <w:sectPr w:rsidR="00196A42" w:rsidRPr="00633E6A" w:rsidSect="002670E7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EC0" w:rsidRDefault="003B7EC0" w:rsidP="00334D19">
      <w:pPr>
        <w:ind w:firstLine="480"/>
      </w:pPr>
      <w:r>
        <w:separator/>
      </w:r>
    </w:p>
  </w:endnote>
  <w:endnote w:type="continuationSeparator" w:id="0">
    <w:p w:rsidR="003B7EC0" w:rsidRDefault="003B7EC0" w:rsidP="00334D1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Pr="00FF2008" w:rsidRDefault="007141F2" w:rsidP="00FF2008">
    <w:pPr>
      <w:pStyle w:val="a8"/>
      <w:ind w:firstLine="420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FF2008" w:rsidRDefault="00150D5A" w:rsidP="00743A46">
    <w:pPr>
      <w:pStyle w:val="a8"/>
      <w:ind w:firstLineChars="0" w:firstLine="0"/>
      <w:jc w:val="center"/>
      <w:rPr>
        <w:rFonts w:ascii="宋体" w:hAnsi="宋体"/>
        <w:sz w:val="21"/>
        <w:szCs w:val="21"/>
      </w:rPr>
    </w:pPr>
    <w:r w:rsidRPr="004242BF">
      <w:rPr>
        <w:rFonts w:ascii="宋体" w:hAnsi="宋体"/>
        <w:sz w:val="21"/>
        <w:szCs w:val="21"/>
      </w:rPr>
      <w:fldChar w:fldCharType="begin"/>
    </w:r>
    <w:r w:rsidRPr="004242BF">
      <w:rPr>
        <w:rFonts w:ascii="宋体" w:hAnsi="宋体"/>
        <w:sz w:val="21"/>
        <w:szCs w:val="21"/>
      </w:rPr>
      <w:instrText>PAGE   \* MERGEFORMAT</w:instrText>
    </w:r>
    <w:r w:rsidRPr="004242BF">
      <w:rPr>
        <w:rFonts w:ascii="宋体" w:hAnsi="宋体"/>
        <w:sz w:val="21"/>
        <w:szCs w:val="21"/>
      </w:rPr>
      <w:fldChar w:fldCharType="separate"/>
    </w:r>
    <w:r w:rsidR="00D34286" w:rsidRPr="00D34286">
      <w:rPr>
        <w:rFonts w:ascii="宋体" w:hAnsi="宋体"/>
        <w:noProof/>
        <w:sz w:val="21"/>
        <w:szCs w:val="21"/>
        <w:lang w:val="zh-CN"/>
      </w:rPr>
      <w:t>2</w:t>
    </w:r>
    <w:r w:rsidRPr="004242BF">
      <w:rPr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EC0" w:rsidRDefault="003B7EC0" w:rsidP="00334D19">
      <w:pPr>
        <w:ind w:firstLine="480"/>
      </w:pPr>
      <w:r>
        <w:separator/>
      </w:r>
    </w:p>
  </w:footnote>
  <w:footnote w:type="continuationSeparator" w:id="0">
    <w:p w:rsidR="003B7EC0" w:rsidRDefault="003B7EC0" w:rsidP="00334D1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Pr="00633DE6" w:rsidRDefault="007141F2" w:rsidP="00633DE6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633E6A" w:rsidRDefault="00D34286" w:rsidP="00EE78F2">
    <w:pPr>
      <w:pStyle w:val="a6"/>
      <w:ind w:firstLineChars="0" w:firstLine="0"/>
      <w:rPr>
        <w:sz w:val="24"/>
        <w:szCs w:val="24"/>
      </w:rPr>
    </w:pPr>
    <w:r>
      <w:rPr>
        <w:rFonts w:hint="eastAsia"/>
        <w:sz w:val="24"/>
        <w:szCs w:val="24"/>
      </w:rPr>
      <w:t>用户使用手册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14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3A612D"/>
    <w:multiLevelType w:val="multilevel"/>
    <w:tmpl w:val="EA26531E"/>
    <w:lvl w:ilvl="0">
      <w:start w:val="1"/>
      <w:numFmt w:val="decimal"/>
      <w:pStyle w:val="a"/>
      <w:lvlText w:val="第%1章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F96739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3" w15:restartNumberingAfterBreak="0">
    <w:nsid w:val="1F966631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 w15:restartNumberingAfterBreak="0">
    <w:nsid w:val="23AE76E3"/>
    <w:multiLevelType w:val="hybridMultilevel"/>
    <w:tmpl w:val="306E73C8"/>
    <w:lvl w:ilvl="0" w:tplc="9B0A3706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46C6988"/>
    <w:multiLevelType w:val="hybridMultilevel"/>
    <w:tmpl w:val="589242BE"/>
    <w:lvl w:ilvl="0" w:tplc="6D5A994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6" w15:restartNumberingAfterBreak="0">
    <w:nsid w:val="2D9F60E8"/>
    <w:multiLevelType w:val="multilevel"/>
    <w:tmpl w:val="2608767C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7E4244"/>
    <w:multiLevelType w:val="hybridMultilevel"/>
    <w:tmpl w:val="0A885AEE"/>
    <w:lvl w:ilvl="0" w:tplc="E552386E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32B50E27"/>
    <w:multiLevelType w:val="hybridMultilevel"/>
    <w:tmpl w:val="932A2F04"/>
    <w:lvl w:ilvl="0" w:tplc="42CE2700">
      <w:start w:val="1"/>
      <w:numFmt w:val="decimal"/>
      <w:suff w:val="space"/>
      <w:lvlText w:val="第%1章， "/>
      <w:lvlJc w:val="left"/>
      <w:pPr>
        <w:ind w:left="16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3A8B2097"/>
    <w:multiLevelType w:val="hybridMultilevel"/>
    <w:tmpl w:val="594627BC"/>
    <w:lvl w:ilvl="0" w:tplc="85905AA2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0" w15:restartNumberingAfterBreak="0">
    <w:nsid w:val="3E8649D8"/>
    <w:multiLevelType w:val="hybridMultilevel"/>
    <w:tmpl w:val="8C869510"/>
    <w:lvl w:ilvl="0" w:tplc="035E93C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9872EB"/>
    <w:multiLevelType w:val="hybridMultilevel"/>
    <w:tmpl w:val="5816B4E6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65303AD"/>
    <w:multiLevelType w:val="hybridMultilevel"/>
    <w:tmpl w:val="FD344A3A"/>
    <w:lvl w:ilvl="0" w:tplc="538C9058">
      <w:start w:val="1"/>
      <w:numFmt w:val="decimal"/>
      <w:lvlText w:val="[%1]"/>
      <w:lvlJc w:val="left"/>
      <w:pPr>
        <w:tabs>
          <w:tab w:val="num" w:pos="499"/>
        </w:tabs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BF4702"/>
    <w:multiLevelType w:val="hybridMultilevel"/>
    <w:tmpl w:val="A86CC92A"/>
    <w:lvl w:ilvl="0" w:tplc="82E65732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4" w15:restartNumberingAfterBreak="0">
    <w:nsid w:val="5D706E28"/>
    <w:multiLevelType w:val="hybridMultilevel"/>
    <w:tmpl w:val="62CA6020"/>
    <w:lvl w:ilvl="0" w:tplc="D5D254C4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5" w15:restartNumberingAfterBreak="0">
    <w:nsid w:val="60FB460B"/>
    <w:multiLevelType w:val="multilevel"/>
    <w:tmpl w:val="3F867254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2452E02"/>
    <w:multiLevelType w:val="hybridMultilevel"/>
    <w:tmpl w:val="297E48A2"/>
    <w:lvl w:ilvl="0" w:tplc="0FA6A9BC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7" w15:restartNumberingAfterBreak="0">
    <w:nsid w:val="64BF2DB3"/>
    <w:multiLevelType w:val="hybridMultilevel"/>
    <w:tmpl w:val="BE32207C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8" w15:restartNumberingAfterBreak="0">
    <w:nsid w:val="737A6D72"/>
    <w:multiLevelType w:val="hybridMultilevel"/>
    <w:tmpl w:val="53B487C0"/>
    <w:lvl w:ilvl="0" w:tplc="7ECA907C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45B0A91"/>
    <w:multiLevelType w:val="hybridMultilevel"/>
    <w:tmpl w:val="6D609F60"/>
    <w:lvl w:ilvl="0" w:tplc="D6CE1874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0" w15:restartNumberingAfterBreak="0">
    <w:nsid w:val="74F827FE"/>
    <w:multiLevelType w:val="hybridMultilevel"/>
    <w:tmpl w:val="00C86734"/>
    <w:lvl w:ilvl="0" w:tplc="AC7A7842">
      <w:start w:val="1"/>
      <w:numFmt w:val="decimal"/>
      <w:lvlText w:val="%1)"/>
      <w:lvlJc w:val="left"/>
      <w:pPr>
        <w:ind w:left="800" w:hanging="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A3E6541"/>
    <w:multiLevelType w:val="multilevel"/>
    <w:tmpl w:val="8CBEFEB4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15"/>
  </w:num>
  <w:num w:numId="5">
    <w:abstractNumId w:val="21"/>
  </w:num>
  <w:num w:numId="6">
    <w:abstractNumId w:val="0"/>
  </w:num>
  <w:num w:numId="7">
    <w:abstractNumId w:val="13"/>
  </w:num>
  <w:num w:numId="8">
    <w:abstractNumId w:val="12"/>
  </w:num>
  <w:num w:numId="9">
    <w:abstractNumId w:val="7"/>
  </w:num>
  <w:num w:numId="10">
    <w:abstractNumId w:val="16"/>
  </w:num>
  <w:num w:numId="11">
    <w:abstractNumId w:val="17"/>
  </w:num>
  <w:num w:numId="12">
    <w:abstractNumId w:val="5"/>
  </w:num>
  <w:num w:numId="13">
    <w:abstractNumId w:val="11"/>
  </w:num>
  <w:num w:numId="14">
    <w:abstractNumId w:val="9"/>
  </w:num>
  <w:num w:numId="15">
    <w:abstractNumId w:val="19"/>
  </w:num>
  <w:num w:numId="16">
    <w:abstractNumId w:val="8"/>
  </w:num>
  <w:num w:numId="17">
    <w:abstractNumId w:val="20"/>
  </w:num>
  <w:num w:numId="18">
    <w:abstractNumId w:val="18"/>
  </w:num>
  <w:num w:numId="19">
    <w:abstractNumId w:val="4"/>
  </w:num>
  <w:num w:numId="20">
    <w:abstractNumId w:val="3"/>
  </w:num>
  <w:num w:numId="21">
    <w:abstractNumId w:val="14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3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09D"/>
    <w:rsid w:val="00004FE7"/>
    <w:rsid w:val="00010DFC"/>
    <w:rsid w:val="00017D75"/>
    <w:rsid w:val="000249EA"/>
    <w:rsid w:val="00030D02"/>
    <w:rsid w:val="000324A8"/>
    <w:rsid w:val="00036060"/>
    <w:rsid w:val="00036923"/>
    <w:rsid w:val="00041C7B"/>
    <w:rsid w:val="000475D1"/>
    <w:rsid w:val="00051B5E"/>
    <w:rsid w:val="00054248"/>
    <w:rsid w:val="00056FC6"/>
    <w:rsid w:val="00061050"/>
    <w:rsid w:val="000755FA"/>
    <w:rsid w:val="000771AE"/>
    <w:rsid w:val="00080D28"/>
    <w:rsid w:val="000852E7"/>
    <w:rsid w:val="00087EEB"/>
    <w:rsid w:val="000963C1"/>
    <w:rsid w:val="00096D96"/>
    <w:rsid w:val="000B1E32"/>
    <w:rsid w:val="000C209D"/>
    <w:rsid w:val="000C2A2B"/>
    <w:rsid w:val="000C55B5"/>
    <w:rsid w:val="000C7001"/>
    <w:rsid w:val="000D4E45"/>
    <w:rsid w:val="000D5D0B"/>
    <w:rsid w:val="000E0235"/>
    <w:rsid w:val="000E43B4"/>
    <w:rsid w:val="000E7F22"/>
    <w:rsid w:val="000F1BC1"/>
    <w:rsid w:val="000F47AD"/>
    <w:rsid w:val="000F71B5"/>
    <w:rsid w:val="00105CA3"/>
    <w:rsid w:val="001244B4"/>
    <w:rsid w:val="00140CCA"/>
    <w:rsid w:val="00142091"/>
    <w:rsid w:val="001420DB"/>
    <w:rsid w:val="00143EE9"/>
    <w:rsid w:val="0015049A"/>
    <w:rsid w:val="00150D5A"/>
    <w:rsid w:val="00151A2A"/>
    <w:rsid w:val="0016248D"/>
    <w:rsid w:val="001706DC"/>
    <w:rsid w:val="00172DEE"/>
    <w:rsid w:val="0018364C"/>
    <w:rsid w:val="00190C05"/>
    <w:rsid w:val="00193E82"/>
    <w:rsid w:val="001955F4"/>
    <w:rsid w:val="00196A42"/>
    <w:rsid w:val="001A1B53"/>
    <w:rsid w:val="001B1F6A"/>
    <w:rsid w:val="001B2651"/>
    <w:rsid w:val="001B4102"/>
    <w:rsid w:val="001D50D5"/>
    <w:rsid w:val="001F2527"/>
    <w:rsid w:val="001F7B62"/>
    <w:rsid w:val="00206080"/>
    <w:rsid w:val="00207C09"/>
    <w:rsid w:val="00210991"/>
    <w:rsid w:val="0023301F"/>
    <w:rsid w:val="002345BF"/>
    <w:rsid w:val="00242ADA"/>
    <w:rsid w:val="0024611A"/>
    <w:rsid w:val="00247F5D"/>
    <w:rsid w:val="00260907"/>
    <w:rsid w:val="002667E7"/>
    <w:rsid w:val="002670E7"/>
    <w:rsid w:val="002726A0"/>
    <w:rsid w:val="0027544E"/>
    <w:rsid w:val="0027760F"/>
    <w:rsid w:val="002835B7"/>
    <w:rsid w:val="002864BE"/>
    <w:rsid w:val="00290081"/>
    <w:rsid w:val="00292FD2"/>
    <w:rsid w:val="00296547"/>
    <w:rsid w:val="002A4610"/>
    <w:rsid w:val="002A4F6D"/>
    <w:rsid w:val="002B1AB2"/>
    <w:rsid w:val="002B34EE"/>
    <w:rsid w:val="002B3813"/>
    <w:rsid w:val="002C38DF"/>
    <w:rsid w:val="002C5284"/>
    <w:rsid w:val="002C5D6C"/>
    <w:rsid w:val="002D0CF5"/>
    <w:rsid w:val="002D5B2F"/>
    <w:rsid w:val="002D7D90"/>
    <w:rsid w:val="002E1B78"/>
    <w:rsid w:val="002E3BBC"/>
    <w:rsid w:val="002E49D3"/>
    <w:rsid w:val="002F2A2F"/>
    <w:rsid w:val="002F4F04"/>
    <w:rsid w:val="002F5532"/>
    <w:rsid w:val="002F5E2E"/>
    <w:rsid w:val="002F6202"/>
    <w:rsid w:val="00303BEF"/>
    <w:rsid w:val="0031158A"/>
    <w:rsid w:val="00312EE1"/>
    <w:rsid w:val="0032128D"/>
    <w:rsid w:val="003273F5"/>
    <w:rsid w:val="0033090E"/>
    <w:rsid w:val="003332B0"/>
    <w:rsid w:val="00333F42"/>
    <w:rsid w:val="00334D19"/>
    <w:rsid w:val="003352FF"/>
    <w:rsid w:val="003366D8"/>
    <w:rsid w:val="00353C8F"/>
    <w:rsid w:val="00357A16"/>
    <w:rsid w:val="00360B2D"/>
    <w:rsid w:val="0036391D"/>
    <w:rsid w:val="003748B7"/>
    <w:rsid w:val="0037759F"/>
    <w:rsid w:val="0038499D"/>
    <w:rsid w:val="003A0890"/>
    <w:rsid w:val="003A6241"/>
    <w:rsid w:val="003A71B4"/>
    <w:rsid w:val="003B17B6"/>
    <w:rsid w:val="003B6B3B"/>
    <w:rsid w:val="003B7EC0"/>
    <w:rsid w:val="003D5A89"/>
    <w:rsid w:val="003E7AD3"/>
    <w:rsid w:val="004042B6"/>
    <w:rsid w:val="00406497"/>
    <w:rsid w:val="0041533E"/>
    <w:rsid w:val="004242BF"/>
    <w:rsid w:val="004272F5"/>
    <w:rsid w:val="0042756D"/>
    <w:rsid w:val="00430632"/>
    <w:rsid w:val="0044334B"/>
    <w:rsid w:val="0044346F"/>
    <w:rsid w:val="00444148"/>
    <w:rsid w:val="00445CD4"/>
    <w:rsid w:val="00453310"/>
    <w:rsid w:val="0045421D"/>
    <w:rsid w:val="00457B61"/>
    <w:rsid w:val="004824FA"/>
    <w:rsid w:val="00483388"/>
    <w:rsid w:val="00483B87"/>
    <w:rsid w:val="0049260C"/>
    <w:rsid w:val="004950CD"/>
    <w:rsid w:val="004A1D6E"/>
    <w:rsid w:val="004A1FB4"/>
    <w:rsid w:val="004A66BB"/>
    <w:rsid w:val="004B2321"/>
    <w:rsid w:val="004C33EC"/>
    <w:rsid w:val="004E374C"/>
    <w:rsid w:val="004F464E"/>
    <w:rsid w:val="00503D76"/>
    <w:rsid w:val="00516639"/>
    <w:rsid w:val="00524ED3"/>
    <w:rsid w:val="005255B5"/>
    <w:rsid w:val="00533925"/>
    <w:rsid w:val="00536E9E"/>
    <w:rsid w:val="0053795E"/>
    <w:rsid w:val="00542B0F"/>
    <w:rsid w:val="00543AF5"/>
    <w:rsid w:val="005451F4"/>
    <w:rsid w:val="00552445"/>
    <w:rsid w:val="00557FC2"/>
    <w:rsid w:val="005651C5"/>
    <w:rsid w:val="00565715"/>
    <w:rsid w:val="005667A1"/>
    <w:rsid w:val="005837E6"/>
    <w:rsid w:val="00584272"/>
    <w:rsid w:val="00591065"/>
    <w:rsid w:val="005916BC"/>
    <w:rsid w:val="005928E5"/>
    <w:rsid w:val="005A69A8"/>
    <w:rsid w:val="005B10DC"/>
    <w:rsid w:val="005C1C89"/>
    <w:rsid w:val="005C23D0"/>
    <w:rsid w:val="005D4581"/>
    <w:rsid w:val="005D6EA4"/>
    <w:rsid w:val="005F061B"/>
    <w:rsid w:val="005F06E1"/>
    <w:rsid w:val="005F69AE"/>
    <w:rsid w:val="00601B2D"/>
    <w:rsid w:val="0060226F"/>
    <w:rsid w:val="00604972"/>
    <w:rsid w:val="006129C9"/>
    <w:rsid w:val="006159C7"/>
    <w:rsid w:val="00616BDA"/>
    <w:rsid w:val="00620495"/>
    <w:rsid w:val="006240E1"/>
    <w:rsid w:val="0063196F"/>
    <w:rsid w:val="00632C6B"/>
    <w:rsid w:val="00633DE6"/>
    <w:rsid w:val="00633E6A"/>
    <w:rsid w:val="00634892"/>
    <w:rsid w:val="00634A3E"/>
    <w:rsid w:val="00640DC3"/>
    <w:rsid w:val="006455A4"/>
    <w:rsid w:val="0065371B"/>
    <w:rsid w:val="00655473"/>
    <w:rsid w:val="00656640"/>
    <w:rsid w:val="006576E4"/>
    <w:rsid w:val="0066047E"/>
    <w:rsid w:val="00663586"/>
    <w:rsid w:val="00666071"/>
    <w:rsid w:val="00682D24"/>
    <w:rsid w:val="00687F5C"/>
    <w:rsid w:val="006925D2"/>
    <w:rsid w:val="006A1038"/>
    <w:rsid w:val="006C0955"/>
    <w:rsid w:val="006D1E84"/>
    <w:rsid w:val="006D7444"/>
    <w:rsid w:val="006E07D7"/>
    <w:rsid w:val="006E5309"/>
    <w:rsid w:val="006E6EE7"/>
    <w:rsid w:val="006F29ED"/>
    <w:rsid w:val="00702608"/>
    <w:rsid w:val="00704BD4"/>
    <w:rsid w:val="00710E3B"/>
    <w:rsid w:val="007141F2"/>
    <w:rsid w:val="00734752"/>
    <w:rsid w:val="00735C65"/>
    <w:rsid w:val="00743A46"/>
    <w:rsid w:val="00752F31"/>
    <w:rsid w:val="00760039"/>
    <w:rsid w:val="0076341B"/>
    <w:rsid w:val="00766C22"/>
    <w:rsid w:val="00767167"/>
    <w:rsid w:val="007821A7"/>
    <w:rsid w:val="0078237D"/>
    <w:rsid w:val="00791200"/>
    <w:rsid w:val="00793025"/>
    <w:rsid w:val="00795A77"/>
    <w:rsid w:val="00796B10"/>
    <w:rsid w:val="007A3B0F"/>
    <w:rsid w:val="007B6582"/>
    <w:rsid w:val="007C2279"/>
    <w:rsid w:val="007C77F3"/>
    <w:rsid w:val="007D7904"/>
    <w:rsid w:val="007E71CF"/>
    <w:rsid w:val="007E780D"/>
    <w:rsid w:val="007F74ED"/>
    <w:rsid w:val="007F79C3"/>
    <w:rsid w:val="00801CF6"/>
    <w:rsid w:val="00802F9B"/>
    <w:rsid w:val="00803739"/>
    <w:rsid w:val="0080374A"/>
    <w:rsid w:val="008062C8"/>
    <w:rsid w:val="008148B1"/>
    <w:rsid w:val="008173A4"/>
    <w:rsid w:val="008307E3"/>
    <w:rsid w:val="008330A4"/>
    <w:rsid w:val="00834AA0"/>
    <w:rsid w:val="008403D3"/>
    <w:rsid w:val="00867634"/>
    <w:rsid w:val="0088505E"/>
    <w:rsid w:val="008865EF"/>
    <w:rsid w:val="0089018B"/>
    <w:rsid w:val="0089066A"/>
    <w:rsid w:val="0089250B"/>
    <w:rsid w:val="00896D0C"/>
    <w:rsid w:val="008A3E41"/>
    <w:rsid w:val="008A5DBB"/>
    <w:rsid w:val="008B0183"/>
    <w:rsid w:val="008B64B5"/>
    <w:rsid w:val="008B65DA"/>
    <w:rsid w:val="008C3812"/>
    <w:rsid w:val="008C6D50"/>
    <w:rsid w:val="008E0628"/>
    <w:rsid w:val="008F276E"/>
    <w:rsid w:val="008F3434"/>
    <w:rsid w:val="008F3774"/>
    <w:rsid w:val="008F6589"/>
    <w:rsid w:val="008F75D1"/>
    <w:rsid w:val="00901A38"/>
    <w:rsid w:val="00902F5E"/>
    <w:rsid w:val="00904312"/>
    <w:rsid w:val="00904AE9"/>
    <w:rsid w:val="00904D21"/>
    <w:rsid w:val="0092338A"/>
    <w:rsid w:val="00923C95"/>
    <w:rsid w:val="00936DFC"/>
    <w:rsid w:val="00937152"/>
    <w:rsid w:val="0094004F"/>
    <w:rsid w:val="009402E7"/>
    <w:rsid w:val="00942A85"/>
    <w:rsid w:val="009443B7"/>
    <w:rsid w:val="009513A3"/>
    <w:rsid w:val="00956413"/>
    <w:rsid w:val="009612BF"/>
    <w:rsid w:val="009668B7"/>
    <w:rsid w:val="00977D50"/>
    <w:rsid w:val="00991D24"/>
    <w:rsid w:val="009B2CC1"/>
    <w:rsid w:val="009B2FB9"/>
    <w:rsid w:val="009C4106"/>
    <w:rsid w:val="009C452A"/>
    <w:rsid w:val="009C4E54"/>
    <w:rsid w:val="009D3F08"/>
    <w:rsid w:val="009E36A0"/>
    <w:rsid w:val="009E5005"/>
    <w:rsid w:val="009E73C3"/>
    <w:rsid w:val="009E784B"/>
    <w:rsid w:val="009F032E"/>
    <w:rsid w:val="009F366F"/>
    <w:rsid w:val="00A00570"/>
    <w:rsid w:val="00A02894"/>
    <w:rsid w:val="00A03CBB"/>
    <w:rsid w:val="00A0596A"/>
    <w:rsid w:val="00A05B38"/>
    <w:rsid w:val="00A10052"/>
    <w:rsid w:val="00A149AA"/>
    <w:rsid w:val="00A1552A"/>
    <w:rsid w:val="00A15E01"/>
    <w:rsid w:val="00A304A0"/>
    <w:rsid w:val="00A352C2"/>
    <w:rsid w:val="00A3621A"/>
    <w:rsid w:val="00A455B9"/>
    <w:rsid w:val="00A476AC"/>
    <w:rsid w:val="00A55315"/>
    <w:rsid w:val="00A56747"/>
    <w:rsid w:val="00A56C33"/>
    <w:rsid w:val="00A613F4"/>
    <w:rsid w:val="00A63061"/>
    <w:rsid w:val="00A7433A"/>
    <w:rsid w:val="00A77DAB"/>
    <w:rsid w:val="00A83564"/>
    <w:rsid w:val="00A92956"/>
    <w:rsid w:val="00AA5628"/>
    <w:rsid w:val="00AA66DC"/>
    <w:rsid w:val="00AB2193"/>
    <w:rsid w:val="00AB244D"/>
    <w:rsid w:val="00AB6517"/>
    <w:rsid w:val="00AC48E8"/>
    <w:rsid w:val="00AC6D41"/>
    <w:rsid w:val="00AE6E97"/>
    <w:rsid w:val="00AF3C44"/>
    <w:rsid w:val="00AF58BB"/>
    <w:rsid w:val="00AF7358"/>
    <w:rsid w:val="00B04C30"/>
    <w:rsid w:val="00B05503"/>
    <w:rsid w:val="00B05DDD"/>
    <w:rsid w:val="00B22376"/>
    <w:rsid w:val="00B22C55"/>
    <w:rsid w:val="00B36E9E"/>
    <w:rsid w:val="00B426E2"/>
    <w:rsid w:val="00B438BE"/>
    <w:rsid w:val="00B43B37"/>
    <w:rsid w:val="00B47B42"/>
    <w:rsid w:val="00B52E6A"/>
    <w:rsid w:val="00B60DA5"/>
    <w:rsid w:val="00B63349"/>
    <w:rsid w:val="00B6337C"/>
    <w:rsid w:val="00B72BA2"/>
    <w:rsid w:val="00B76D58"/>
    <w:rsid w:val="00B832CC"/>
    <w:rsid w:val="00B97EF4"/>
    <w:rsid w:val="00BA2C82"/>
    <w:rsid w:val="00BA4B58"/>
    <w:rsid w:val="00BB4AE6"/>
    <w:rsid w:val="00BC5A97"/>
    <w:rsid w:val="00BC74E2"/>
    <w:rsid w:val="00BC7B4E"/>
    <w:rsid w:val="00BD4A4B"/>
    <w:rsid w:val="00BE2BA4"/>
    <w:rsid w:val="00BE4179"/>
    <w:rsid w:val="00BE6750"/>
    <w:rsid w:val="00BF21E4"/>
    <w:rsid w:val="00BF5F2C"/>
    <w:rsid w:val="00BF6FD4"/>
    <w:rsid w:val="00C019C3"/>
    <w:rsid w:val="00C03B32"/>
    <w:rsid w:val="00C04CE0"/>
    <w:rsid w:val="00C1078E"/>
    <w:rsid w:val="00C10A1A"/>
    <w:rsid w:val="00C10E18"/>
    <w:rsid w:val="00C113CE"/>
    <w:rsid w:val="00C12A25"/>
    <w:rsid w:val="00C13C0A"/>
    <w:rsid w:val="00C230EF"/>
    <w:rsid w:val="00C321E6"/>
    <w:rsid w:val="00C32D42"/>
    <w:rsid w:val="00C3712C"/>
    <w:rsid w:val="00C435D6"/>
    <w:rsid w:val="00C45B3E"/>
    <w:rsid w:val="00C53565"/>
    <w:rsid w:val="00C5365C"/>
    <w:rsid w:val="00C57595"/>
    <w:rsid w:val="00C57645"/>
    <w:rsid w:val="00C60DF9"/>
    <w:rsid w:val="00C65B73"/>
    <w:rsid w:val="00C77392"/>
    <w:rsid w:val="00C8085C"/>
    <w:rsid w:val="00C836F2"/>
    <w:rsid w:val="00C839F0"/>
    <w:rsid w:val="00C85FA0"/>
    <w:rsid w:val="00C861C3"/>
    <w:rsid w:val="00C87A95"/>
    <w:rsid w:val="00C920C6"/>
    <w:rsid w:val="00C931DD"/>
    <w:rsid w:val="00C96920"/>
    <w:rsid w:val="00CA044A"/>
    <w:rsid w:val="00CA1ACC"/>
    <w:rsid w:val="00CA6BD5"/>
    <w:rsid w:val="00CB293C"/>
    <w:rsid w:val="00CB382D"/>
    <w:rsid w:val="00CB3BF0"/>
    <w:rsid w:val="00CC1240"/>
    <w:rsid w:val="00CC2A74"/>
    <w:rsid w:val="00CC4C69"/>
    <w:rsid w:val="00CC5D45"/>
    <w:rsid w:val="00CD1C4E"/>
    <w:rsid w:val="00CF26B1"/>
    <w:rsid w:val="00CF4D48"/>
    <w:rsid w:val="00CF6EDB"/>
    <w:rsid w:val="00CF77F0"/>
    <w:rsid w:val="00CF7C66"/>
    <w:rsid w:val="00CF7E57"/>
    <w:rsid w:val="00D007FC"/>
    <w:rsid w:val="00D0385E"/>
    <w:rsid w:val="00D12799"/>
    <w:rsid w:val="00D153C9"/>
    <w:rsid w:val="00D16BC4"/>
    <w:rsid w:val="00D20A5F"/>
    <w:rsid w:val="00D20D94"/>
    <w:rsid w:val="00D21051"/>
    <w:rsid w:val="00D22C72"/>
    <w:rsid w:val="00D26912"/>
    <w:rsid w:val="00D27325"/>
    <w:rsid w:val="00D27AB1"/>
    <w:rsid w:val="00D30758"/>
    <w:rsid w:val="00D319E1"/>
    <w:rsid w:val="00D34286"/>
    <w:rsid w:val="00D463D0"/>
    <w:rsid w:val="00D5056D"/>
    <w:rsid w:val="00D5478E"/>
    <w:rsid w:val="00D55DE7"/>
    <w:rsid w:val="00D61694"/>
    <w:rsid w:val="00D653A8"/>
    <w:rsid w:val="00D6610C"/>
    <w:rsid w:val="00D669AD"/>
    <w:rsid w:val="00D6743F"/>
    <w:rsid w:val="00D73917"/>
    <w:rsid w:val="00D76A00"/>
    <w:rsid w:val="00D815D2"/>
    <w:rsid w:val="00D81699"/>
    <w:rsid w:val="00D831ED"/>
    <w:rsid w:val="00D850CE"/>
    <w:rsid w:val="00D92D4D"/>
    <w:rsid w:val="00DA01F3"/>
    <w:rsid w:val="00DA06FA"/>
    <w:rsid w:val="00DA3EC1"/>
    <w:rsid w:val="00DB3C41"/>
    <w:rsid w:val="00DB43F7"/>
    <w:rsid w:val="00DB5A89"/>
    <w:rsid w:val="00DC42B7"/>
    <w:rsid w:val="00DC6B0A"/>
    <w:rsid w:val="00DD03A0"/>
    <w:rsid w:val="00DD08DB"/>
    <w:rsid w:val="00DE433B"/>
    <w:rsid w:val="00DE5D8B"/>
    <w:rsid w:val="00DE77CF"/>
    <w:rsid w:val="00DF1FA9"/>
    <w:rsid w:val="00E0306D"/>
    <w:rsid w:val="00E1021E"/>
    <w:rsid w:val="00E17709"/>
    <w:rsid w:val="00E230F6"/>
    <w:rsid w:val="00E2446C"/>
    <w:rsid w:val="00E30CFD"/>
    <w:rsid w:val="00E33A41"/>
    <w:rsid w:val="00E355F5"/>
    <w:rsid w:val="00E36912"/>
    <w:rsid w:val="00E374BF"/>
    <w:rsid w:val="00E40A2E"/>
    <w:rsid w:val="00E412AA"/>
    <w:rsid w:val="00E44D94"/>
    <w:rsid w:val="00E45E77"/>
    <w:rsid w:val="00E46713"/>
    <w:rsid w:val="00E51EC4"/>
    <w:rsid w:val="00E51F4D"/>
    <w:rsid w:val="00E54BA9"/>
    <w:rsid w:val="00E5519C"/>
    <w:rsid w:val="00E56D48"/>
    <w:rsid w:val="00E610DA"/>
    <w:rsid w:val="00E6123D"/>
    <w:rsid w:val="00E6372E"/>
    <w:rsid w:val="00E819C0"/>
    <w:rsid w:val="00E87BFC"/>
    <w:rsid w:val="00E90833"/>
    <w:rsid w:val="00E929E2"/>
    <w:rsid w:val="00E96E16"/>
    <w:rsid w:val="00E97CCD"/>
    <w:rsid w:val="00EA1366"/>
    <w:rsid w:val="00EA181B"/>
    <w:rsid w:val="00EA2D97"/>
    <w:rsid w:val="00EA3149"/>
    <w:rsid w:val="00EA4FDF"/>
    <w:rsid w:val="00EB26CF"/>
    <w:rsid w:val="00EC1AE7"/>
    <w:rsid w:val="00EC5E05"/>
    <w:rsid w:val="00ED4B50"/>
    <w:rsid w:val="00ED6B59"/>
    <w:rsid w:val="00EE2F57"/>
    <w:rsid w:val="00EE78F2"/>
    <w:rsid w:val="00EF2A64"/>
    <w:rsid w:val="00EF453E"/>
    <w:rsid w:val="00F066C7"/>
    <w:rsid w:val="00F06D7B"/>
    <w:rsid w:val="00F10EE3"/>
    <w:rsid w:val="00F12291"/>
    <w:rsid w:val="00F21154"/>
    <w:rsid w:val="00F22246"/>
    <w:rsid w:val="00F26495"/>
    <w:rsid w:val="00F360F1"/>
    <w:rsid w:val="00F41143"/>
    <w:rsid w:val="00F51B30"/>
    <w:rsid w:val="00F530DC"/>
    <w:rsid w:val="00F579B0"/>
    <w:rsid w:val="00F662FF"/>
    <w:rsid w:val="00F72300"/>
    <w:rsid w:val="00F7235D"/>
    <w:rsid w:val="00F76E09"/>
    <w:rsid w:val="00F8282A"/>
    <w:rsid w:val="00F83036"/>
    <w:rsid w:val="00F84928"/>
    <w:rsid w:val="00F87F1E"/>
    <w:rsid w:val="00F921C9"/>
    <w:rsid w:val="00F934C3"/>
    <w:rsid w:val="00FA6B3A"/>
    <w:rsid w:val="00FB4392"/>
    <w:rsid w:val="00FB578F"/>
    <w:rsid w:val="00FC0715"/>
    <w:rsid w:val="00FC0CDD"/>
    <w:rsid w:val="00FD3F33"/>
    <w:rsid w:val="00FD579F"/>
    <w:rsid w:val="00FE020D"/>
    <w:rsid w:val="00FE3D59"/>
    <w:rsid w:val="00FE639A"/>
    <w:rsid w:val="00FE66C4"/>
    <w:rsid w:val="00FE753B"/>
    <w:rsid w:val="00FF0002"/>
    <w:rsid w:val="00FF2008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2498A"/>
  <w15:chartTrackingRefBased/>
  <w15:docId w15:val="{58D394B6-31EC-4295-B05A-8B5C28CC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uiPriority w:val="1"/>
    <w:qFormat/>
    <w:rsid w:val="00D653A8"/>
    <w:pPr>
      <w:widowControl w:val="0"/>
      <w:spacing w:line="400" w:lineRule="exact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next w:val="a2"/>
    <w:link w:val="10"/>
    <w:autoRedefine/>
    <w:uiPriority w:val="2"/>
    <w:qFormat/>
    <w:rsid w:val="00036923"/>
    <w:pPr>
      <w:keepNext/>
      <w:keepLines/>
      <w:numPr>
        <w:numId w:val="4"/>
      </w:numPr>
      <w:spacing w:before="480" w:after="360"/>
      <w:outlineLvl w:val="0"/>
    </w:pPr>
    <w:rPr>
      <w:rFonts w:ascii="Times New Roman" w:eastAsia="黑体" w:hAnsi="Times New Roman"/>
      <w:b/>
      <w:bCs/>
      <w:kern w:val="2"/>
      <w:sz w:val="32"/>
      <w:szCs w:val="44"/>
    </w:rPr>
  </w:style>
  <w:style w:type="paragraph" w:styleId="2">
    <w:name w:val="heading 2"/>
    <w:basedOn w:val="a2"/>
    <w:next w:val="a2"/>
    <w:link w:val="20"/>
    <w:autoRedefine/>
    <w:uiPriority w:val="2"/>
    <w:qFormat/>
    <w:rsid w:val="00D653A8"/>
    <w:pPr>
      <w:keepNext/>
      <w:keepLines/>
      <w:numPr>
        <w:ilvl w:val="1"/>
        <w:numId w:val="4"/>
      </w:numPr>
      <w:spacing w:before="480" w:after="120" w:line="240" w:lineRule="auto"/>
      <w:ind w:firstLineChars="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2"/>
    <w:qFormat/>
    <w:rsid w:val="00D653A8"/>
    <w:pPr>
      <w:keepNext/>
      <w:keepLines/>
      <w:numPr>
        <w:ilvl w:val="2"/>
        <w:numId w:val="4"/>
      </w:numPr>
      <w:spacing w:before="240" w:after="120" w:line="240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030D02"/>
    <w:pPr>
      <w:keepNext/>
      <w:keepLines/>
      <w:spacing w:before="280" w:after="290" w:line="376" w:lineRule="atLeas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E7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E784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E78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E784B"/>
    <w:rPr>
      <w:sz w:val="18"/>
      <w:szCs w:val="18"/>
    </w:rPr>
  </w:style>
  <w:style w:type="table" w:styleId="aa">
    <w:name w:val="Table Grid"/>
    <w:basedOn w:val="a4"/>
    <w:uiPriority w:val="39"/>
    <w:rsid w:val="0009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毕设论文一级标题"/>
    <w:autoRedefine/>
    <w:uiPriority w:val="9"/>
    <w:qFormat/>
    <w:rsid w:val="00051B5E"/>
    <w:pPr>
      <w:numPr>
        <w:numId w:val="2"/>
      </w:numPr>
      <w:spacing w:line="640" w:lineRule="exact"/>
      <w:jc w:val="center"/>
      <w:outlineLvl w:val="0"/>
    </w:pPr>
    <w:rPr>
      <w:rFonts w:ascii="Times New Roman" w:hAnsi="Times New Roman"/>
      <w:b/>
      <w:spacing w:val="10"/>
      <w:kern w:val="2"/>
      <w:sz w:val="32"/>
      <w:szCs w:val="24"/>
    </w:rPr>
  </w:style>
  <w:style w:type="paragraph" w:customStyle="1" w:styleId="a0">
    <w:name w:val="毕设论文二级标题"/>
    <w:autoRedefine/>
    <w:uiPriority w:val="9"/>
    <w:qFormat/>
    <w:rsid w:val="00030D02"/>
    <w:pPr>
      <w:numPr>
        <w:ilvl w:val="1"/>
        <w:numId w:val="2"/>
      </w:numPr>
      <w:spacing w:line="640" w:lineRule="exact"/>
      <w:outlineLvl w:val="1"/>
    </w:pPr>
    <w:rPr>
      <w:rFonts w:ascii="Times New Roman" w:hAnsi="Times New Roman"/>
      <w:b/>
      <w:spacing w:val="10"/>
      <w:kern w:val="2"/>
      <w:sz w:val="28"/>
      <w:szCs w:val="24"/>
    </w:rPr>
  </w:style>
  <w:style w:type="paragraph" w:customStyle="1" w:styleId="a1">
    <w:name w:val="毕设论文三级标题"/>
    <w:autoRedefine/>
    <w:uiPriority w:val="9"/>
    <w:qFormat/>
    <w:rsid w:val="006D7444"/>
    <w:pPr>
      <w:numPr>
        <w:ilvl w:val="2"/>
        <w:numId w:val="2"/>
      </w:numPr>
      <w:spacing w:line="640" w:lineRule="exact"/>
      <w:outlineLvl w:val="2"/>
    </w:pPr>
    <w:rPr>
      <w:rFonts w:ascii="Times New Roman" w:hAnsi="Times New Roman"/>
      <w:b/>
      <w:spacing w:val="10"/>
      <w:kern w:val="2"/>
      <w:sz w:val="24"/>
      <w:szCs w:val="24"/>
    </w:rPr>
  </w:style>
  <w:style w:type="paragraph" w:styleId="ab">
    <w:name w:val="Quote"/>
    <w:basedOn w:val="a2"/>
    <w:next w:val="a2"/>
    <w:link w:val="ac"/>
    <w:uiPriority w:val="29"/>
    <w:qFormat/>
    <w:rsid w:val="008C381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c">
    <w:name w:val="引用 字符"/>
    <w:link w:val="ab"/>
    <w:uiPriority w:val="29"/>
    <w:rsid w:val="008C3812"/>
    <w:rPr>
      <w:rFonts w:ascii="Times New Roman" w:hAnsi="Times New Roman"/>
      <w:i/>
      <w:iCs/>
      <w:color w:val="404040"/>
      <w:spacing w:val="10"/>
      <w:kern w:val="2"/>
      <w:sz w:val="24"/>
      <w:szCs w:val="24"/>
    </w:rPr>
  </w:style>
  <w:style w:type="paragraph" w:styleId="ad">
    <w:name w:val="Intense Quote"/>
    <w:basedOn w:val="a2"/>
    <w:next w:val="a2"/>
    <w:link w:val="ae"/>
    <w:uiPriority w:val="30"/>
    <w:qFormat/>
    <w:rsid w:val="008C381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e">
    <w:name w:val="明显引用 字符"/>
    <w:link w:val="ad"/>
    <w:uiPriority w:val="30"/>
    <w:rsid w:val="008C3812"/>
    <w:rPr>
      <w:rFonts w:ascii="Times New Roman" w:hAnsi="Times New Roman"/>
      <w:i/>
      <w:iCs/>
      <w:color w:val="5B9BD5"/>
      <w:spacing w:val="10"/>
      <w:kern w:val="2"/>
      <w:sz w:val="24"/>
      <w:szCs w:val="24"/>
    </w:rPr>
  </w:style>
  <w:style w:type="character" w:styleId="af">
    <w:name w:val="Intense Reference"/>
    <w:uiPriority w:val="32"/>
    <w:qFormat/>
    <w:rsid w:val="008C3812"/>
    <w:rPr>
      <w:b/>
      <w:bCs/>
      <w:smallCaps/>
      <w:color w:val="5B9BD5"/>
      <w:spacing w:val="5"/>
    </w:rPr>
  </w:style>
  <w:style w:type="paragraph" w:styleId="af0">
    <w:name w:val="List Paragraph"/>
    <w:basedOn w:val="a2"/>
    <w:uiPriority w:val="34"/>
    <w:qFormat/>
    <w:rsid w:val="008C3812"/>
    <w:pPr>
      <w:ind w:firstLine="420"/>
    </w:pPr>
  </w:style>
  <w:style w:type="character" w:customStyle="1" w:styleId="10">
    <w:name w:val="标题 1 字符"/>
    <w:link w:val="1"/>
    <w:uiPriority w:val="2"/>
    <w:rsid w:val="00036923"/>
    <w:rPr>
      <w:rFonts w:ascii="Times New Roman" w:eastAsia="黑体" w:hAnsi="Times New Roman"/>
      <w:b/>
      <w:bCs/>
      <w:kern w:val="2"/>
      <w:sz w:val="32"/>
      <w:szCs w:val="44"/>
    </w:rPr>
  </w:style>
  <w:style w:type="character" w:customStyle="1" w:styleId="20">
    <w:name w:val="标题 2 字符"/>
    <w:link w:val="2"/>
    <w:uiPriority w:val="2"/>
    <w:rsid w:val="00D653A8"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30">
    <w:name w:val="标题 3 字符"/>
    <w:link w:val="3"/>
    <w:uiPriority w:val="2"/>
    <w:rsid w:val="00D653A8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30D02"/>
    <w:rPr>
      <w:rFonts w:ascii="Calibri Light" w:eastAsia="宋体" w:hAnsi="Calibri Light" w:cs="Times New Roman"/>
      <w:b/>
      <w:bCs/>
      <w:spacing w:val="10"/>
      <w:kern w:val="2"/>
      <w:sz w:val="28"/>
      <w:szCs w:val="28"/>
    </w:rPr>
  </w:style>
  <w:style w:type="paragraph" w:styleId="af1">
    <w:name w:val="caption"/>
    <w:basedOn w:val="a2"/>
    <w:next w:val="a2"/>
    <w:autoRedefine/>
    <w:uiPriority w:val="6"/>
    <w:unhideWhenUsed/>
    <w:qFormat/>
    <w:rsid w:val="003273F5"/>
    <w:pPr>
      <w:tabs>
        <w:tab w:val="center" w:pos="4253"/>
        <w:tab w:val="right" w:pos="8647"/>
      </w:tabs>
      <w:ind w:firstLineChars="0" w:firstLine="0"/>
      <w:jc w:val="center"/>
    </w:pPr>
    <w:rPr>
      <w:sz w:val="21"/>
      <w:szCs w:val="20"/>
    </w:rPr>
  </w:style>
  <w:style w:type="paragraph" w:customStyle="1" w:styleId="af2">
    <w:name w:val="表格内文字"/>
    <w:basedOn w:val="a2"/>
    <w:autoRedefine/>
    <w:uiPriority w:val="3"/>
    <w:qFormat/>
    <w:rsid w:val="008403D3"/>
    <w:pPr>
      <w:ind w:firstLineChars="0" w:firstLine="0"/>
      <w:jc w:val="center"/>
    </w:pPr>
  </w:style>
  <w:style w:type="paragraph" w:customStyle="1" w:styleId="af3">
    <w:name w:val="论文图片"/>
    <w:basedOn w:val="a2"/>
    <w:next w:val="a2"/>
    <w:autoRedefine/>
    <w:uiPriority w:val="2"/>
    <w:qFormat/>
    <w:rsid w:val="009513A3"/>
    <w:pPr>
      <w:keepNext/>
      <w:ind w:firstLineChars="0" w:firstLine="0"/>
      <w:jc w:val="center"/>
    </w:pPr>
  </w:style>
  <w:style w:type="paragraph" w:customStyle="1" w:styleId="MTDisplayEquation">
    <w:name w:val="MTDisplayEquation"/>
    <w:basedOn w:val="a2"/>
    <w:next w:val="a2"/>
    <w:link w:val="MTDisplayEquationChar"/>
    <w:rsid w:val="00E230F6"/>
    <w:pPr>
      <w:tabs>
        <w:tab w:val="center" w:pos="4360"/>
        <w:tab w:val="right" w:pos="8740"/>
      </w:tabs>
      <w:ind w:firstLine="520"/>
    </w:pPr>
  </w:style>
  <w:style w:type="character" w:customStyle="1" w:styleId="MTDisplayEquationChar">
    <w:name w:val="MTDisplayEquation Char"/>
    <w:link w:val="MTDisplayEquation"/>
    <w:rsid w:val="00E230F6"/>
    <w:rPr>
      <w:rFonts w:ascii="Times New Roman" w:hAnsi="Times New Roman"/>
      <w:spacing w:val="10"/>
      <w:kern w:val="2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C12A25"/>
    <w:pPr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12A25"/>
  </w:style>
  <w:style w:type="paragraph" w:styleId="21">
    <w:name w:val="toc 2"/>
    <w:basedOn w:val="a2"/>
    <w:next w:val="a2"/>
    <w:autoRedefine/>
    <w:uiPriority w:val="39"/>
    <w:unhideWhenUsed/>
    <w:rsid w:val="00C12A25"/>
    <w:pPr>
      <w:ind w:leftChars="200" w:left="420"/>
    </w:pPr>
  </w:style>
  <w:style w:type="paragraph" w:styleId="31">
    <w:name w:val="toc 3"/>
    <w:basedOn w:val="a2"/>
    <w:next w:val="a2"/>
    <w:autoRedefine/>
    <w:uiPriority w:val="39"/>
    <w:unhideWhenUsed/>
    <w:rsid w:val="00C12A25"/>
    <w:pPr>
      <w:ind w:leftChars="400" w:left="840"/>
    </w:pPr>
  </w:style>
  <w:style w:type="character" w:styleId="af4">
    <w:name w:val="Hyperlink"/>
    <w:uiPriority w:val="99"/>
    <w:unhideWhenUsed/>
    <w:rsid w:val="00C12A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2304;&#20013;&#31185;&#22823;MSE&#12305;\&#12304;&#24037;&#31243;&#23454;&#36341;&#12305;\Doc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5B65-9941-44DC-9BAB-D68F8806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</Template>
  <TotalTime>28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程欣</dc:creator>
  <cp:keywords/>
  <dc:description/>
  <cp:lastModifiedBy>程欣</cp:lastModifiedBy>
  <cp:revision>21</cp:revision>
  <dcterms:created xsi:type="dcterms:W3CDTF">2017-06-08T05:55:00Z</dcterms:created>
  <dcterms:modified xsi:type="dcterms:W3CDTF">2017-06-22T14:32:00Z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