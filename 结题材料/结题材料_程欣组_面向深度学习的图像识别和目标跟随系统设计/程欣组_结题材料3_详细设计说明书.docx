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F2" w:rsidRPr="007141F2" w:rsidRDefault="007141F2" w:rsidP="007141F2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7141F2" w:rsidRPr="007141F2" w:rsidRDefault="007141F2" w:rsidP="007141F2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7141F2" w:rsidRPr="007141F2" w:rsidRDefault="007141F2" w:rsidP="007141F2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</w:t>
      </w:r>
      <w:r w:rsidRPr="007141F2">
        <w:rPr>
          <w:rFonts w:hint="eastAsia"/>
          <w:b/>
          <w:sz w:val="52"/>
          <w:szCs w:val="52"/>
        </w:rPr>
        <w:t>设计说明书</w:t>
      </w: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0"/>
        <w:jc w:val="both"/>
        <w:rPr>
          <w:b/>
          <w:sz w:val="36"/>
          <w:szCs w:val="36"/>
        </w:rPr>
      </w:pPr>
      <w:r w:rsidRPr="007141F2">
        <w:rPr>
          <w:rFonts w:hAnsi="Arial"/>
          <w:b/>
          <w:sz w:val="36"/>
          <w:szCs w:val="36"/>
        </w:rPr>
        <w:t>题目：</w:t>
      </w:r>
      <w:r w:rsidRPr="007141F2">
        <w:rPr>
          <w:rFonts w:hAnsi="Arial" w:hint="eastAsia"/>
          <w:b/>
          <w:sz w:val="36"/>
          <w:szCs w:val="36"/>
        </w:rPr>
        <w:t>面向深度学习的图像识别和目标跟随系统设计</w:t>
      </w: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7141F2" w:rsidRPr="007141F2" w:rsidRDefault="007141F2" w:rsidP="007141F2">
      <w:pPr>
        <w:spacing w:line="360" w:lineRule="auto"/>
        <w:ind w:left="1678" w:firstLineChars="0" w:firstLine="522"/>
        <w:jc w:val="both"/>
        <w:rPr>
          <w:b/>
        </w:rPr>
      </w:pPr>
      <w:r w:rsidRPr="007141F2">
        <w:rPr>
          <w:rFonts w:hAnsi="宋体"/>
          <w:b/>
        </w:rPr>
        <w:t>项目提出者：</w:t>
      </w:r>
      <w:r w:rsidRPr="007141F2">
        <w:rPr>
          <w:rFonts w:hAnsi="宋体" w:hint="eastAsia"/>
          <w:b/>
        </w:rPr>
        <w:tab/>
      </w:r>
      <w:r w:rsidRPr="007141F2">
        <w:rPr>
          <w:rFonts w:hAnsi="宋体" w:hint="eastAsia"/>
          <w:b/>
        </w:rPr>
        <w:t>赵振刚</w:t>
      </w:r>
    </w:p>
    <w:p w:rsidR="007141F2" w:rsidRPr="007141F2" w:rsidRDefault="007141F2" w:rsidP="007141F2">
      <w:pPr>
        <w:spacing w:line="360" w:lineRule="auto"/>
        <w:ind w:left="1678" w:right="120" w:firstLineChars="0" w:firstLine="522"/>
        <w:jc w:val="both"/>
        <w:rPr>
          <w:b/>
        </w:rPr>
      </w:pPr>
      <w:r w:rsidRPr="007141F2">
        <w:rPr>
          <w:rFonts w:hAnsi="宋体"/>
          <w:b/>
          <w:bCs/>
        </w:rPr>
        <w:t>撰</w:t>
      </w:r>
      <w:r w:rsidRPr="007141F2">
        <w:rPr>
          <w:rFonts w:hAnsi="宋体" w:hint="eastAsia"/>
          <w:b/>
          <w:bCs/>
        </w:rPr>
        <w:t xml:space="preserve">  </w:t>
      </w:r>
      <w:r w:rsidRPr="007141F2">
        <w:rPr>
          <w:rFonts w:hAnsi="宋体"/>
          <w:b/>
          <w:bCs/>
        </w:rPr>
        <w:t>写</w:t>
      </w:r>
      <w:r w:rsidRPr="007141F2">
        <w:rPr>
          <w:rFonts w:hAnsi="宋体" w:hint="eastAsia"/>
          <w:b/>
          <w:bCs/>
        </w:rPr>
        <w:t xml:space="preserve">  </w:t>
      </w:r>
      <w:r w:rsidRPr="007141F2">
        <w:rPr>
          <w:rFonts w:hAnsi="宋体"/>
          <w:b/>
          <w:bCs/>
        </w:rPr>
        <w:t>人：</w:t>
      </w:r>
      <w:r w:rsidRPr="007141F2">
        <w:rPr>
          <w:rFonts w:hAnsi="宋体" w:hint="eastAsia"/>
          <w:b/>
          <w:bCs/>
        </w:rPr>
        <w:tab/>
      </w:r>
      <w:r w:rsidRPr="007141F2">
        <w:rPr>
          <w:b/>
        </w:rPr>
        <w:t>SA</w:t>
      </w:r>
      <w:r w:rsidRPr="007141F2">
        <w:rPr>
          <w:rFonts w:hint="eastAsia"/>
          <w:b/>
        </w:rPr>
        <w:t>16225037</w:t>
      </w:r>
      <w:r w:rsidRPr="007141F2">
        <w:rPr>
          <w:b/>
        </w:rPr>
        <w:t xml:space="preserve"> </w:t>
      </w:r>
      <w:r w:rsidRPr="007141F2">
        <w:rPr>
          <w:rFonts w:hAnsi="宋体" w:hint="eastAsia"/>
          <w:b/>
        </w:rPr>
        <w:t>程欣</w:t>
      </w:r>
    </w:p>
    <w:p w:rsidR="007141F2" w:rsidRPr="007141F2" w:rsidRDefault="007141F2" w:rsidP="007141F2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7141F2" w:rsidRPr="007141F2" w:rsidRDefault="007141F2" w:rsidP="007141F2">
      <w:pPr>
        <w:spacing w:line="240" w:lineRule="auto"/>
        <w:ind w:firstLineChars="0" w:firstLine="0"/>
        <w:jc w:val="both"/>
        <w:rPr>
          <w:rFonts w:ascii="Calibri" w:hAnsi="Calibri"/>
          <w:sz w:val="21"/>
          <w:szCs w:val="22"/>
        </w:rPr>
        <w:sectPr w:rsidR="007141F2" w:rsidRPr="007141F2" w:rsidSect="007600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0" w:footer="992" w:gutter="0"/>
          <w:cols w:space="425"/>
          <w:docGrid w:type="lines" w:linePitch="326"/>
        </w:sectPr>
      </w:pPr>
    </w:p>
    <w:p w:rsidR="001B2651" w:rsidRPr="001B2651" w:rsidRDefault="001B2651" w:rsidP="00036923">
      <w:pPr>
        <w:pStyle w:val="1"/>
      </w:pPr>
      <w:r w:rsidRPr="001B2651">
        <w:rPr>
          <w:rFonts w:hint="eastAsia"/>
        </w:rPr>
        <w:lastRenderedPageBreak/>
        <w:t>引</w:t>
      </w:r>
      <w:bookmarkStart w:id="0" w:name="_GoBack"/>
      <w:bookmarkEnd w:id="0"/>
      <w:r w:rsidRPr="001B2651">
        <w:rPr>
          <w:rFonts w:hint="eastAsia"/>
        </w:rPr>
        <w:t>言</w:t>
      </w:r>
    </w:p>
    <w:p w:rsidR="001B2651" w:rsidRPr="001B2651" w:rsidRDefault="001B2651" w:rsidP="001B2651">
      <w:pPr>
        <w:pStyle w:val="2"/>
      </w:pPr>
      <w:r w:rsidRPr="001B2651">
        <w:rPr>
          <w:rFonts w:hint="eastAsia"/>
        </w:rPr>
        <w:t>编写目的</w:t>
      </w:r>
    </w:p>
    <w:p w:rsidR="001B2651" w:rsidRPr="001B2651" w:rsidRDefault="001B2651" w:rsidP="001B2651">
      <w:pPr>
        <w:ind w:firstLineChars="0" w:firstLine="0"/>
      </w:pPr>
      <w:r w:rsidRPr="001B2651">
        <w:rPr>
          <w:rFonts w:hint="eastAsia"/>
        </w:rPr>
        <w:t>本设计说明书针对整个人脸检测工程的设计过程进行了详细的说明，对需要了解整个工程细节的读者来说，这是一个详细的参考文档。</w:t>
      </w:r>
    </w:p>
    <w:p w:rsidR="001B2651" w:rsidRPr="001B2651" w:rsidRDefault="001B2651" w:rsidP="00C861C3">
      <w:pPr>
        <w:pStyle w:val="2"/>
      </w:pPr>
      <w:r w:rsidRPr="001B2651">
        <w:rPr>
          <w:rFonts w:hint="eastAsia"/>
        </w:rPr>
        <w:t>背景</w:t>
      </w: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C861C3">
      <w:pPr>
        <w:pStyle w:val="2"/>
      </w:pPr>
      <w:r w:rsidRPr="001B2651">
        <w:rPr>
          <w:rFonts w:hint="eastAsia"/>
        </w:rPr>
        <w:t>定义</w:t>
      </w: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036923">
      <w:pPr>
        <w:pStyle w:val="1"/>
      </w:pPr>
      <w:r w:rsidRPr="001B2651">
        <w:rPr>
          <w:rFonts w:hint="eastAsia"/>
        </w:rPr>
        <w:t>程序系统的结构</w:t>
      </w:r>
    </w:p>
    <w:p w:rsidR="001B2651" w:rsidRPr="001B2651" w:rsidRDefault="001B2651" w:rsidP="00C861C3">
      <w:pPr>
        <w:pStyle w:val="2"/>
      </w:pPr>
      <w:r w:rsidRPr="001B2651">
        <w:rPr>
          <w:rFonts w:hint="eastAsia"/>
        </w:rPr>
        <w:t>人脸检测</w:t>
      </w: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C861C3">
      <w:pPr>
        <w:pStyle w:val="2"/>
      </w:pPr>
      <w:r w:rsidRPr="001B2651">
        <w:rPr>
          <w:rFonts w:hint="eastAsia"/>
        </w:rPr>
        <w:t>训练人脸特征分类器</w:t>
      </w: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1B2651">
      <w:pPr>
        <w:ind w:firstLineChars="0" w:firstLine="0"/>
      </w:pPr>
    </w:p>
    <w:p w:rsidR="001B2651" w:rsidRPr="001B2651" w:rsidRDefault="001B2651" w:rsidP="00C861C3">
      <w:pPr>
        <w:pStyle w:val="2"/>
      </w:pPr>
      <w:r w:rsidRPr="001B2651">
        <w:rPr>
          <w:rFonts w:hint="eastAsia"/>
        </w:rPr>
        <w:t>人脸识别</w:t>
      </w:r>
    </w:p>
    <w:p w:rsidR="00F921C9" w:rsidRDefault="00F921C9" w:rsidP="00633E6A">
      <w:pPr>
        <w:ind w:firstLineChars="0" w:firstLine="0"/>
      </w:pPr>
    </w:p>
    <w:p w:rsidR="00196A42" w:rsidRPr="00633E6A" w:rsidRDefault="00150D5A" w:rsidP="00633E6A">
      <w:pPr>
        <w:ind w:firstLineChars="0" w:firstLine="0"/>
      </w:pPr>
      <w:r>
        <w:br w:type="page"/>
      </w:r>
    </w:p>
    <w:sectPr w:rsidR="00196A42" w:rsidRPr="00633E6A" w:rsidSect="002670E7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564" w:rsidRDefault="00A83564" w:rsidP="00334D19">
      <w:pPr>
        <w:ind w:firstLine="480"/>
      </w:pPr>
      <w:r>
        <w:separator/>
      </w:r>
    </w:p>
  </w:endnote>
  <w:endnote w:type="continuationSeparator" w:id="0">
    <w:p w:rsidR="00A83564" w:rsidRDefault="00A83564" w:rsidP="00334D1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Pr="00FF2008" w:rsidRDefault="007141F2" w:rsidP="00FF2008">
    <w:pPr>
      <w:pStyle w:val="a8"/>
      <w:ind w:firstLine="420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FF2008" w:rsidRDefault="00150D5A" w:rsidP="00743A46">
    <w:pPr>
      <w:pStyle w:val="a8"/>
      <w:ind w:firstLineChars="0" w:firstLine="0"/>
      <w:jc w:val="center"/>
      <w:rPr>
        <w:rFonts w:ascii="宋体" w:hAnsi="宋体"/>
        <w:sz w:val="21"/>
        <w:szCs w:val="21"/>
      </w:rPr>
    </w:pPr>
    <w:r w:rsidRPr="004242BF">
      <w:rPr>
        <w:rFonts w:ascii="宋体" w:hAnsi="宋体"/>
        <w:sz w:val="21"/>
        <w:szCs w:val="21"/>
      </w:rPr>
      <w:fldChar w:fldCharType="begin"/>
    </w:r>
    <w:r w:rsidRPr="004242BF">
      <w:rPr>
        <w:rFonts w:ascii="宋体" w:hAnsi="宋体"/>
        <w:sz w:val="21"/>
        <w:szCs w:val="21"/>
      </w:rPr>
      <w:instrText>PAGE   \* MERGEFORMAT</w:instrText>
    </w:r>
    <w:r w:rsidRPr="004242BF">
      <w:rPr>
        <w:rFonts w:ascii="宋体" w:hAnsi="宋体"/>
        <w:sz w:val="21"/>
        <w:szCs w:val="21"/>
      </w:rPr>
      <w:fldChar w:fldCharType="separate"/>
    </w:r>
    <w:r w:rsidR="00036923" w:rsidRPr="00036923">
      <w:rPr>
        <w:rFonts w:ascii="宋体" w:hAnsi="宋体"/>
        <w:noProof/>
        <w:sz w:val="21"/>
        <w:szCs w:val="21"/>
        <w:lang w:val="zh-CN"/>
      </w:rPr>
      <w:t>1</w:t>
    </w:r>
    <w:r w:rsidRPr="004242BF">
      <w:rPr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564" w:rsidRDefault="00A83564" w:rsidP="00334D19">
      <w:pPr>
        <w:ind w:firstLine="480"/>
      </w:pPr>
      <w:r>
        <w:separator/>
      </w:r>
    </w:p>
  </w:footnote>
  <w:footnote w:type="continuationSeparator" w:id="0">
    <w:p w:rsidR="00A83564" w:rsidRDefault="00A83564" w:rsidP="00334D1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Pr="00633DE6" w:rsidRDefault="007141F2" w:rsidP="00633DE6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1F2" w:rsidRDefault="007141F2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633E6A" w:rsidRDefault="007141F2" w:rsidP="00EE78F2">
    <w:pPr>
      <w:pStyle w:val="a6"/>
      <w:ind w:firstLineChars="0" w:firstLine="0"/>
      <w:rPr>
        <w:sz w:val="24"/>
        <w:szCs w:val="24"/>
      </w:rPr>
    </w:pPr>
    <w:r>
      <w:rPr>
        <w:rFonts w:hint="eastAsia"/>
        <w:sz w:val="24"/>
        <w:szCs w:val="24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14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3A612D"/>
    <w:multiLevelType w:val="multilevel"/>
    <w:tmpl w:val="EA26531E"/>
    <w:lvl w:ilvl="0">
      <w:start w:val="1"/>
      <w:numFmt w:val="decimal"/>
      <w:pStyle w:val="a"/>
      <w:lvlText w:val="第%1章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F96739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3" w15:restartNumberingAfterBreak="0">
    <w:nsid w:val="1F966631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 w15:restartNumberingAfterBreak="0">
    <w:nsid w:val="23AE76E3"/>
    <w:multiLevelType w:val="hybridMultilevel"/>
    <w:tmpl w:val="306E73C8"/>
    <w:lvl w:ilvl="0" w:tplc="9B0A3706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46C6988"/>
    <w:multiLevelType w:val="hybridMultilevel"/>
    <w:tmpl w:val="589242BE"/>
    <w:lvl w:ilvl="0" w:tplc="6D5A994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6" w15:restartNumberingAfterBreak="0">
    <w:nsid w:val="2D9F60E8"/>
    <w:multiLevelType w:val="multilevel"/>
    <w:tmpl w:val="2608767C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7E4244"/>
    <w:multiLevelType w:val="hybridMultilevel"/>
    <w:tmpl w:val="0A885AEE"/>
    <w:lvl w:ilvl="0" w:tplc="E552386E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32B50E27"/>
    <w:multiLevelType w:val="hybridMultilevel"/>
    <w:tmpl w:val="932A2F04"/>
    <w:lvl w:ilvl="0" w:tplc="42CE2700">
      <w:start w:val="1"/>
      <w:numFmt w:val="decimal"/>
      <w:suff w:val="space"/>
      <w:lvlText w:val="第%1章， "/>
      <w:lvlJc w:val="left"/>
      <w:pPr>
        <w:ind w:left="16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3A8B2097"/>
    <w:multiLevelType w:val="hybridMultilevel"/>
    <w:tmpl w:val="594627BC"/>
    <w:lvl w:ilvl="0" w:tplc="85905AA2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0" w15:restartNumberingAfterBreak="0">
    <w:nsid w:val="3E8649D8"/>
    <w:multiLevelType w:val="hybridMultilevel"/>
    <w:tmpl w:val="8C869510"/>
    <w:lvl w:ilvl="0" w:tplc="035E93C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9872EB"/>
    <w:multiLevelType w:val="hybridMultilevel"/>
    <w:tmpl w:val="5816B4E6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65303AD"/>
    <w:multiLevelType w:val="hybridMultilevel"/>
    <w:tmpl w:val="FD344A3A"/>
    <w:lvl w:ilvl="0" w:tplc="538C9058">
      <w:start w:val="1"/>
      <w:numFmt w:val="decimal"/>
      <w:lvlText w:val="[%1]"/>
      <w:lvlJc w:val="left"/>
      <w:pPr>
        <w:tabs>
          <w:tab w:val="num" w:pos="499"/>
        </w:tabs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BF4702"/>
    <w:multiLevelType w:val="hybridMultilevel"/>
    <w:tmpl w:val="A86CC92A"/>
    <w:lvl w:ilvl="0" w:tplc="82E65732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4" w15:restartNumberingAfterBreak="0">
    <w:nsid w:val="5D706E28"/>
    <w:multiLevelType w:val="hybridMultilevel"/>
    <w:tmpl w:val="62CA6020"/>
    <w:lvl w:ilvl="0" w:tplc="D5D254C4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5" w15:restartNumberingAfterBreak="0">
    <w:nsid w:val="60FB460B"/>
    <w:multiLevelType w:val="multilevel"/>
    <w:tmpl w:val="3F867254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2452E02"/>
    <w:multiLevelType w:val="hybridMultilevel"/>
    <w:tmpl w:val="297E48A2"/>
    <w:lvl w:ilvl="0" w:tplc="0FA6A9BC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7" w15:restartNumberingAfterBreak="0">
    <w:nsid w:val="64BF2DB3"/>
    <w:multiLevelType w:val="hybridMultilevel"/>
    <w:tmpl w:val="BE32207C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8" w15:restartNumberingAfterBreak="0">
    <w:nsid w:val="737A6D72"/>
    <w:multiLevelType w:val="hybridMultilevel"/>
    <w:tmpl w:val="53B487C0"/>
    <w:lvl w:ilvl="0" w:tplc="7ECA907C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45B0A91"/>
    <w:multiLevelType w:val="hybridMultilevel"/>
    <w:tmpl w:val="6D609F60"/>
    <w:lvl w:ilvl="0" w:tplc="D6CE1874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0" w15:restartNumberingAfterBreak="0">
    <w:nsid w:val="74F827FE"/>
    <w:multiLevelType w:val="hybridMultilevel"/>
    <w:tmpl w:val="00C86734"/>
    <w:lvl w:ilvl="0" w:tplc="AC7A7842">
      <w:start w:val="1"/>
      <w:numFmt w:val="decimal"/>
      <w:lvlText w:val="%1)"/>
      <w:lvlJc w:val="left"/>
      <w:pPr>
        <w:ind w:left="800" w:hanging="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A3E6541"/>
    <w:multiLevelType w:val="multilevel"/>
    <w:tmpl w:val="8CBEFEB4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15"/>
  </w:num>
  <w:num w:numId="5">
    <w:abstractNumId w:val="21"/>
  </w:num>
  <w:num w:numId="6">
    <w:abstractNumId w:val="0"/>
  </w:num>
  <w:num w:numId="7">
    <w:abstractNumId w:val="13"/>
  </w:num>
  <w:num w:numId="8">
    <w:abstractNumId w:val="12"/>
  </w:num>
  <w:num w:numId="9">
    <w:abstractNumId w:val="7"/>
  </w:num>
  <w:num w:numId="10">
    <w:abstractNumId w:val="16"/>
  </w:num>
  <w:num w:numId="11">
    <w:abstractNumId w:val="17"/>
  </w:num>
  <w:num w:numId="12">
    <w:abstractNumId w:val="5"/>
  </w:num>
  <w:num w:numId="13">
    <w:abstractNumId w:val="11"/>
  </w:num>
  <w:num w:numId="14">
    <w:abstractNumId w:val="9"/>
  </w:num>
  <w:num w:numId="15">
    <w:abstractNumId w:val="19"/>
  </w:num>
  <w:num w:numId="16">
    <w:abstractNumId w:val="8"/>
  </w:num>
  <w:num w:numId="17">
    <w:abstractNumId w:val="20"/>
  </w:num>
  <w:num w:numId="18">
    <w:abstractNumId w:val="18"/>
  </w:num>
  <w:num w:numId="19">
    <w:abstractNumId w:val="4"/>
  </w:num>
  <w:num w:numId="20">
    <w:abstractNumId w:val="3"/>
  </w:num>
  <w:num w:numId="21">
    <w:abstractNumId w:val="14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NotTrackMoves/>
  <w:defaultTabStop w:val="420"/>
  <w:drawingGridHorizontalSpacing w:val="13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09D"/>
    <w:rsid w:val="00004FE7"/>
    <w:rsid w:val="00010DFC"/>
    <w:rsid w:val="00017D75"/>
    <w:rsid w:val="000249EA"/>
    <w:rsid w:val="00030D02"/>
    <w:rsid w:val="000324A8"/>
    <w:rsid w:val="00036060"/>
    <w:rsid w:val="00036923"/>
    <w:rsid w:val="00041C7B"/>
    <w:rsid w:val="000475D1"/>
    <w:rsid w:val="00051B5E"/>
    <w:rsid w:val="00054248"/>
    <w:rsid w:val="00056FC6"/>
    <w:rsid w:val="00061050"/>
    <w:rsid w:val="000755FA"/>
    <w:rsid w:val="000771AE"/>
    <w:rsid w:val="00080D28"/>
    <w:rsid w:val="000852E7"/>
    <w:rsid w:val="00087EEB"/>
    <w:rsid w:val="000963C1"/>
    <w:rsid w:val="00096D96"/>
    <w:rsid w:val="000B1E32"/>
    <w:rsid w:val="000C209D"/>
    <w:rsid w:val="000C2A2B"/>
    <w:rsid w:val="000C55B5"/>
    <w:rsid w:val="000C7001"/>
    <w:rsid w:val="000D4E45"/>
    <w:rsid w:val="000D5D0B"/>
    <w:rsid w:val="000E0235"/>
    <w:rsid w:val="000E43B4"/>
    <w:rsid w:val="000E7F22"/>
    <w:rsid w:val="000F1BC1"/>
    <w:rsid w:val="000F47AD"/>
    <w:rsid w:val="000F71B5"/>
    <w:rsid w:val="00105CA3"/>
    <w:rsid w:val="001244B4"/>
    <w:rsid w:val="00140CCA"/>
    <w:rsid w:val="00142091"/>
    <w:rsid w:val="001420DB"/>
    <w:rsid w:val="00143EE9"/>
    <w:rsid w:val="0015049A"/>
    <w:rsid w:val="00150D5A"/>
    <w:rsid w:val="00151A2A"/>
    <w:rsid w:val="0016248D"/>
    <w:rsid w:val="001706DC"/>
    <w:rsid w:val="00172DEE"/>
    <w:rsid w:val="0018364C"/>
    <w:rsid w:val="00190C05"/>
    <w:rsid w:val="00193E82"/>
    <w:rsid w:val="001955F4"/>
    <w:rsid w:val="00196A42"/>
    <w:rsid w:val="001A1B53"/>
    <w:rsid w:val="001B1F6A"/>
    <w:rsid w:val="001B2651"/>
    <w:rsid w:val="001B4102"/>
    <w:rsid w:val="001D50D5"/>
    <w:rsid w:val="001F2527"/>
    <w:rsid w:val="001F7B62"/>
    <w:rsid w:val="00206080"/>
    <w:rsid w:val="00207C09"/>
    <w:rsid w:val="00210991"/>
    <w:rsid w:val="0023301F"/>
    <w:rsid w:val="002345BF"/>
    <w:rsid w:val="00242ADA"/>
    <w:rsid w:val="0024611A"/>
    <w:rsid w:val="00247F5D"/>
    <w:rsid w:val="00260907"/>
    <w:rsid w:val="002667E7"/>
    <w:rsid w:val="002670E7"/>
    <w:rsid w:val="002726A0"/>
    <w:rsid w:val="0027544E"/>
    <w:rsid w:val="0027760F"/>
    <w:rsid w:val="002835B7"/>
    <w:rsid w:val="002864BE"/>
    <w:rsid w:val="00290081"/>
    <w:rsid w:val="00292FD2"/>
    <w:rsid w:val="00296547"/>
    <w:rsid w:val="002A4610"/>
    <w:rsid w:val="002A4F6D"/>
    <w:rsid w:val="002B1AB2"/>
    <w:rsid w:val="002B34EE"/>
    <w:rsid w:val="002B3813"/>
    <w:rsid w:val="002C38DF"/>
    <w:rsid w:val="002C5284"/>
    <w:rsid w:val="002C5D6C"/>
    <w:rsid w:val="002D0CF5"/>
    <w:rsid w:val="002D5B2F"/>
    <w:rsid w:val="002D7D90"/>
    <w:rsid w:val="002E1B78"/>
    <w:rsid w:val="002E3BBC"/>
    <w:rsid w:val="002E49D3"/>
    <w:rsid w:val="002F2A2F"/>
    <w:rsid w:val="002F4F04"/>
    <w:rsid w:val="002F5532"/>
    <w:rsid w:val="002F5E2E"/>
    <w:rsid w:val="002F6202"/>
    <w:rsid w:val="00303BEF"/>
    <w:rsid w:val="0031158A"/>
    <w:rsid w:val="00312EE1"/>
    <w:rsid w:val="0032128D"/>
    <w:rsid w:val="003273F5"/>
    <w:rsid w:val="0033090E"/>
    <w:rsid w:val="003332B0"/>
    <w:rsid w:val="00333F42"/>
    <w:rsid w:val="00334D19"/>
    <w:rsid w:val="003352FF"/>
    <w:rsid w:val="003366D8"/>
    <w:rsid w:val="00353C8F"/>
    <w:rsid w:val="00357A16"/>
    <w:rsid w:val="00360B2D"/>
    <w:rsid w:val="0036391D"/>
    <w:rsid w:val="003748B7"/>
    <w:rsid w:val="0037759F"/>
    <w:rsid w:val="0038499D"/>
    <w:rsid w:val="003A0890"/>
    <w:rsid w:val="003A6241"/>
    <w:rsid w:val="003A71B4"/>
    <w:rsid w:val="003B17B6"/>
    <w:rsid w:val="003B6B3B"/>
    <w:rsid w:val="003D5A89"/>
    <w:rsid w:val="003E7AD3"/>
    <w:rsid w:val="004042B6"/>
    <w:rsid w:val="00406497"/>
    <w:rsid w:val="0041533E"/>
    <w:rsid w:val="004242BF"/>
    <w:rsid w:val="004272F5"/>
    <w:rsid w:val="0042756D"/>
    <w:rsid w:val="00430632"/>
    <w:rsid w:val="0044334B"/>
    <w:rsid w:val="0044346F"/>
    <w:rsid w:val="00444148"/>
    <w:rsid w:val="00445CD4"/>
    <w:rsid w:val="00453310"/>
    <w:rsid w:val="0045421D"/>
    <w:rsid w:val="00457B61"/>
    <w:rsid w:val="004824FA"/>
    <w:rsid w:val="00483388"/>
    <w:rsid w:val="00483B87"/>
    <w:rsid w:val="0049260C"/>
    <w:rsid w:val="004950CD"/>
    <w:rsid w:val="004A1D6E"/>
    <w:rsid w:val="004A1FB4"/>
    <w:rsid w:val="004A66BB"/>
    <w:rsid w:val="004B2321"/>
    <w:rsid w:val="004C33EC"/>
    <w:rsid w:val="004E374C"/>
    <w:rsid w:val="004F464E"/>
    <w:rsid w:val="00503D76"/>
    <w:rsid w:val="00516639"/>
    <w:rsid w:val="00524ED3"/>
    <w:rsid w:val="005255B5"/>
    <w:rsid w:val="00533925"/>
    <w:rsid w:val="00536E9E"/>
    <w:rsid w:val="0053795E"/>
    <w:rsid w:val="00542B0F"/>
    <w:rsid w:val="00543AF5"/>
    <w:rsid w:val="005451F4"/>
    <w:rsid w:val="00552445"/>
    <w:rsid w:val="00557FC2"/>
    <w:rsid w:val="005651C5"/>
    <w:rsid w:val="00565715"/>
    <w:rsid w:val="005667A1"/>
    <w:rsid w:val="005837E6"/>
    <w:rsid w:val="00584272"/>
    <w:rsid w:val="00591065"/>
    <w:rsid w:val="005916BC"/>
    <w:rsid w:val="005928E5"/>
    <w:rsid w:val="005A69A8"/>
    <w:rsid w:val="005B10DC"/>
    <w:rsid w:val="005C1C89"/>
    <w:rsid w:val="005C23D0"/>
    <w:rsid w:val="005D4581"/>
    <w:rsid w:val="005D6EA4"/>
    <w:rsid w:val="005F061B"/>
    <w:rsid w:val="005F06E1"/>
    <w:rsid w:val="005F69AE"/>
    <w:rsid w:val="00601B2D"/>
    <w:rsid w:val="0060226F"/>
    <w:rsid w:val="00604972"/>
    <w:rsid w:val="006129C9"/>
    <w:rsid w:val="006159C7"/>
    <w:rsid w:val="00616BDA"/>
    <w:rsid w:val="00620495"/>
    <w:rsid w:val="006240E1"/>
    <w:rsid w:val="0063196F"/>
    <w:rsid w:val="00632C6B"/>
    <w:rsid w:val="00633DE6"/>
    <w:rsid w:val="00633E6A"/>
    <w:rsid w:val="00634892"/>
    <w:rsid w:val="00634A3E"/>
    <w:rsid w:val="00640DC3"/>
    <w:rsid w:val="006455A4"/>
    <w:rsid w:val="0065371B"/>
    <w:rsid w:val="00655473"/>
    <w:rsid w:val="00656640"/>
    <w:rsid w:val="006576E4"/>
    <w:rsid w:val="0066047E"/>
    <w:rsid w:val="00663586"/>
    <w:rsid w:val="00666071"/>
    <w:rsid w:val="00682D24"/>
    <w:rsid w:val="00687F5C"/>
    <w:rsid w:val="006925D2"/>
    <w:rsid w:val="006A1038"/>
    <w:rsid w:val="006C0955"/>
    <w:rsid w:val="006D1E84"/>
    <w:rsid w:val="006D7444"/>
    <w:rsid w:val="006E07D7"/>
    <w:rsid w:val="006E5309"/>
    <w:rsid w:val="006E6EE7"/>
    <w:rsid w:val="006F29ED"/>
    <w:rsid w:val="00702608"/>
    <w:rsid w:val="00704BD4"/>
    <w:rsid w:val="00710E3B"/>
    <w:rsid w:val="007141F2"/>
    <w:rsid w:val="00734752"/>
    <w:rsid w:val="00735C65"/>
    <w:rsid w:val="00743A46"/>
    <w:rsid w:val="00752F31"/>
    <w:rsid w:val="00760039"/>
    <w:rsid w:val="0076341B"/>
    <w:rsid w:val="00766C22"/>
    <w:rsid w:val="00767167"/>
    <w:rsid w:val="007821A7"/>
    <w:rsid w:val="0078237D"/>
    <w:rsid w:val="00791200"/>
    <w:rsid w:val="00793025"/>
    <w:rsid w:val="00795A77"/>
    <w:rsid w:val="00796B10"/>
    <w:rsid w:val="007A3B0F"/>
    <w:rsid w:val="007B6582"/>
    <w:rsid w:val="007C2279"/>
    <w:rsid w:val="007C77F3"/>
    <w:rsid w:val="007D7904"/>
    <w:rsid w:val="007E71CF"/>
    <w:rsid w:val="007E780D"/>
    <w:rsid w:val="007F74ED"/>
    <w:rsid w:val="007F79C3"/>
    <w:rsid w:val="00801CF6"/>
    <w:rsid w:val="00802F9B"/>
    <w:rsid w:val="00803739"/>
    <w:rsid w:val="0080374A"/>
    <w:rsid w:val="008062C8"/>
    <w:rsid w:val="008148B1"/>
    <w:rsid w:val="008173A4"/>
    <w:rsid w:val="008307E3"/>
    <w:rsid w:val="008330A4"/>
    <w:rsid w:val="00834AA0"/>
    <w:rsid w:val="008403D3"/>
    <w:rsid w:val="00867634"/>
    <w:rsid w:val="0088505E"/>
    <w:rsid w:val="008865EF"/>
    <w:rsid w:val="0089018B"/>
    <w:rsid w:val="0089066A"/>
    <w:rsid w:val="0089250B"/>
    <w:rsid w:val="00896D0C"/>
    <w:rsid w:val="008A3E41"/>
    <w:rsid w:val="008A5DBB"/>
    <w:rsid w:val="008B0183"/>
    <w:rsid w:val="008B64B5"/>
    <w:rsid w:val="008B65DA"/>
    <w:rsid w:val="008C3812"/>
    <w:rsid w:val="008C6D50"/>
    <w:rsid w:val="008E0628"/>
    <w:rsid w:val="008F276E"/>
    <w:rsid w:val="008F3434"/>
    <w:rsid w:val="008F3774"/>
    <w:rsid w:val="008F6589"/>
    <w:rsid w:val="008F75D1"/>
    <w:rsid w:val="00901A38"/>
    <w:rsid w:val="00902F5E"/>
    <w:rsid w:val="00904312"/>
    <w:rsid w:val="00904AE9"/>
    <w:rsid w:val="00904D21"/>
    <w:rsid w:val="0092338A"/>
    <w:rsid w:val="00923C95"/>
    <w:rsid w:val="00936DFC"/>
    <w:rsid w:val="00937152"/>
    <w:rsid w:val="0094004F"/>
    <w:rsid w:val="009402E7"/>
    <w:rsid w:val="00942A85"/>
    <w:rsid w:val="009443B7"/>
    <w:rsid w:val="009513A3"/>
    <w:rsid w:val="00956413"/>
    <w:rsid w:val="009612BF"/>
    <w:rsid w:val="009668B7"/>
    <w:rsid w:val="00977D50"/>
    <w:rsid w:val="00991D24"/>
    <w:rsid w:val="009B2CC1"/>
    <w:rsid w:val="009B2FB9"/>
    <w:rsid w:val="009C4106"/>
    <w:rsid w:val="009C452A"/>
    <w:rsid w:val="009C4E54"/>
    <w:rsid w:val="009D3F08"/>
    <w:rsid w:val="009E36A0"/>
    <w:rsid w:val="009E5005"/>
    <w:rsid w:val="009E73C3"/>
    <w:rsid w:val="009E784B"/>
    <w:rsid w:val="009F032E"/>
    <w:rsid w:val="009F366F"/>
    <w:rsid w:val="00A00570"/>
    <w:rsid w:val="00A02894"/>
    <w:rsid w:val="00A03CBB"/>
    <w:rsid w:val="00A0596A"/>
    <w:rsid w:val="00A05B38"/>
    <w:rsid w:val="00A10052"/>
    <w:rsid w:val="00A149AA"/>
    <w:rsid w:val="00A1552A"/>
    <w:rsid w:val="00A15E01"/>
    <w:rsid w:val="00A304A0"/>
    <w:rsid w:val="00A352C2"/>
    <w:rsid w:val="00A3621A"/>
    <w:rsid w:val="00A455B9"/>
    <w:rsid w:val="00A476AC"/>
    <w:rsid w:val="00A55315"/>
    <w:rsid w:val="00A56747"/>
    <w:rsid w:val="00A56C33"/>
    <w:rsid w:val="00A613F4"/>
    <w:rsid w:val="00A63061"/>
    <w:rsid w:val="00A7433A"/>
    <w:rsid w:val="00A77DAB"/>
    <w:rsid w:val="00A83564"/>
    <w:rsid w:val="00A92956"/>
    <w:rsid w:val="00AA5628"/>
    <w:rsid w:val="00AA66DC"/>
    <w:rsid w:val="00AB2193"/>
    <w:rsid w:val="00AB244D"/>
    <w:rsid w:val="00AB6517"/>
    <w:rsid w:val="00AC48E8"/>
    <w:rsid w:val="00AC6D41"/>
    <w:rsid w:val="00AE6E97"/>
    <w:rsid w:val="00AF3C44"/>
    <w:rsid w:val="00AF58BB"/>
    <w:rsid w:val="00AF7358"/>
    <w:rsid w:val="00B04C30"/>
    <w:rsid w:val="00B05503"/>
    <w:rsid w:val="00B05DDD"/>
    <w:rsid w:val="00B22376"/>
    <w:rsid w:val="00B22C55"/>
    <w:rsid w:val="00B36E9E"/>
    <w:rsid w:val="00B426E2"/>
    <w:rsid w:val="00B438BE"/>
    <w:rsid w:val="00B43B37"/>
    <w:rsid w:val="00B47B42"/>
    <w:rsid w:val="00B52E6A"/>
    <w:rsid w:val="00B60DA5"/>
    <w:rsid w:val="00B63349"/>
    <w:rsid w:val="00B6337C"/>
    <w:rsid w:val="00B72BA2"/>
    <w:rsid w:val="00B76D58"/>
    <w:rsid w:val="00B832CC"/>
    <w:rsid w:val="00B97EF4"/>
    <w:rsid w:val="00BA2C82"/>
    <w:rsid w:val="00BA4B58"/>
    <w:rsid w:val="00BB4AE6"/>
    <w:rsid w:val="00BC5A97"/>
    <w:rsid w:val="00BC74E2"/>
    <w:rsid w:val="00BC7B4E"/>
    <w:rsid w:val="00BD4A4B"/>
    <w:rsid w:val="00BE2BA4"/>
    <w:rsid w:val="00BE4179"/>
    <w:rsid w:val="00BE6750"/>
    <w:rsid w:val="00BF21E4"/>
    <w:rsid w:val="00BF5F2C"/>
    <w:rsid w:val="00BF6FD4"/>
    <w:rsid w:val="00C019C3"/>
    <w:rsid w:val="00C03B32"/>
    <w:rsid w:val="00C04CE0"/>
    <w:rsid w:val="00C1078E"/>
    <w:rsid w:val="00C10A1A"/>
    <w:rsid w:val="00C10E18"/>
    <w:rsid w:val="00C113CE"/>
    <w:rsid w:val="00C12A25"/>
    <w:rsid w:val="00C13C0A"/>
    <w:rsid w:val="00C230EF"/>
    <w:rsid w:val="00C321E6"/>
    <w:rsid w:val="00C32D42"/>
    <w:rsid w:val="00C3712C"/>
    <w:rsid w:val="00C435D6"/>
    <w:rsid w:val="00C45B3E"/>
    <w:rsid w:val="00C53565"/>
    <w:rsid w:val="00C5365C"/>
    <w:rsid w:val="00C57595"/>
    <w:rsid w:val="00C57645"/>
    <w:rsid w:val="00C60DF9"/>
    <w:rsid w:val="00C65B73"/>
    <w:rsid w:val="00C77392"/>
    <w:rsid w:val="00C8085C"/>
    <w:rsid w:val="00C836F2"/>
    <w:rsid w:val="00C839F0"/>
    <w:rsid w:val="00C85FA0"/>
    <w:rsid w:val="00C861C3"/>
    <w:rsid w:val="00C87A95"/>
    <w:rsid w:val="00C920C6"/>
    <w:rsid w:val="00C931DD"/>
    <w:rsid w:val="00C96920"/>
    <w:rsid w:val="00CA044A"/>
    <w:rsid w:val="00CA1ACC"/>
    <w:rsid w:val="00CA6BD5"/>
    <w:rsid w:val="00CB293C"/>
    <w:rsid w:val="00CB382D"/>
    <w:rsid w:val="00CB3BF0"/>
    <w:rsid w:val="00CC1240"/>
    <w:rsid w:val="00CC2A74"/>
    <w:rsid w:val="00CC4C69"/>
    <w:rsid w:val="00CC5D45"/>
    <w:rsid w:val="00CD1C4E"/>
    <w:rsid w:val="00CF26B1"/>
    <w:rsid w:val="00CF4D48"/>
    <w:rsid w:val="00CF6EDB"/>
    <w:rsid w:val="00CF7C66"/>
    <w:rsid w:val="00CF7E57"/>
    <w:rsid w:val="00D007FC"/>
    <w:rsid w:val="00D0385E"/>
    <w:rsid w:val="00D12799"/>
    <w:rsid w:val="00D153C9"/>
    <w:rsid w:val="00D16BC4"/>
    <w:rsid w:val="00D20A5F"/>
    <w:rsid w:val="00D20D94"/>
    <w:rsid w:val="00D21051"/>
    <w:rsid w:val="00D22C72"/>
    <w:rsid w:val="00D26912"/>
    <w:rsid w:val="00D27325"/>
    <w:rsid w:val="00D27AB1"/>
    <w:rsid w:val="00D30758"/>
    <w:rsid w:val="00D319E1"/>
    <w:rsid w:val="00D463D0"/>
    <w:rsid w:val="00D5056D"/>
    <w:rsid w:val="00D5478E"/>
    <w:rsid w:val="00D55DE7"/>
    <w:rsid w:val="00D61694"/>
    <w:rsid w:val="00D653A8"/>
    <w:rsid w:val="00D6610C"/>
    <w:rsid w:val="00D669AD"/>
    <w:rsid w:val="00D6743F"/>
    <w:rsid w:val="00D73917"/>
    <w:rsid w:val="00D76A00"/>
    <w:rsid w:val="00D815D2"/>
    <w:rsid w:val="00D81699"/>
    <w:rsid w:val="00D831ED"/>
    <w:rsid w:val="00D850CE"/>
    <w:rsid w:val="00D92D4D"/>
    <w:rsid w:val="00DA01F3"/>
    <w:rsid w:val="00DA06FA"/>
    <w:rsid w:val="00DA3EC1"/>
    <w:rsid w:val="00DB3C41"/>
    <w:rsid w:val="00DB43F7"/>
    <w:rsid w:val="00DB5A89"/>
    <w:rsid w:val="00DC42B7"/>
    <w:rsid w:val="00DC6B0A"/>
    <w:rsid w:val="00DD03A0"/>
    <w:rsid w:val="00DD08DB"/>
    <w:rsid w:val="00DE433B"/>
    <w:rsid w:val="00DE5D8B"/>
    <w:rsid w:val="00DE77CF"/>
    <w:rsid w:val="00DF1FA9"/>
    <w:rsid w:val="00E0306D"/>
    <w:rsid w:val="00E1021E"/>
    <w:rsid w:val="00E17709"/>
    <w:rsid w:val="00E230F6"/>
    <w:rsid w:val="00E2446C"/>
    <w:rsid w:val="00E30CFD"/>
    <w:rsid w:val="00E33A41"/>
    <w:rsid w:val="00E355F5"/>
    <w:rsid w:val="00E36912"/>
    <w:rsid w:val="00E374BF"/>
    <w:rsid w:val="00E40A2E"/>
    <w:rsid w:val="00E412AA"/>
    <w:rsid w:val="00E44D94"/>
    <w:rsid w:val="00E45E77"/>
    <w:rsid w:val="00E46713"/>
    <w:rsid w:val="00E51EC4"/>
    <w:rsid w:val="00E51F4D"/>
    <w:rsid w:val="00E54BA9"/>
    <w:rsid w:val="00E5519C"/>
    <w:rsid w:val="00E56D48"/>
    <w:rsid w:val="00E610DA"/>
    <w:rsid w:val="00E6123D"/>
    <w:rsid w:val="00E6372E"/>
    <w:rsid w:val="00E819C0"/>
    <w:rsid w:val="00E87BFC"/>
    <w:rsid w:val="00E90833"/>
    <w:rsid w:val="00E929E2"/>
    <w:rsid w:val="00E96E16"/>
    <w:rsid w:val="00E97CCD"/>
    <w:rsid w:val="00EA1366"/>
    <w:rsid w:val="00EA181B"/>
    <w:rsid w:val="00EA2D97"/>
    <w:rsid w:val="00EA3149"/>
    <w:rsid w:val="00EA4FDF"/>
    <w:rsid w:val="00EB26CF"/>
    <w:rsid w:val="00EC1AE7"/>
    <w:rsid w:val="00EC5E05"/>
    <w:rsid w:val="00ED4B50"/>
    <w:rsid w:val="00ED6B59"/>
    <w:rsid w:val="00EE2F57"/>
    <w:rsid w:val="00EE78F2"/>
    <w:rsid w:val="00EF2A64"/>
    <w:rsid w:val="00EF453E"/>
    <w:rsid w:val="00F066C7"/>
    <w:rsid w:val="00F06D7B"/>
    <w:rsid w:val="00F10EE3"/>
    <w:rsid w:val="00F12291"/>
    <w:rsid w:val="00F21154"/>
    <w:rsid w:val="00F22246"/>
    <w:rsid w:val="00F26495"/>
    <w:rsid w:val="00F360F1"/>
    <w:rsid w:val="00F41143"/>
    <w:rsid w:val="00F51B30"/>
    <w:rsid w:val="00F530DC"/>
    <w:rsid w:val="00F579B0"/>
    <w:rsid w:val="00F662FF"/>
    <w:rsid w:val="00F72300"/>
    <w:rsid w:val="00F7235D"/>
    <w:rsid w:val="00F76E09"/>
    <w:rsid w:val="00F8282A"/>
    <w:rsid w:val="00F83036"/>
    <w:rsid w:val="00F84928"/>
    <w:rsid w:val="00F87F1E"/>
    <w:rsid w:val="00F921C9"/>
    <w:rsid w:val="00F934C3"/>
    <w:rsid w:val="00FA6B3A"/>
    <w:rsid w:val="00FB4392"/>
    <w:rsid w:val="00FB578F"/>
    <w:rsid w:val="00FC0715"/>
    <w:rsid w:val="00FC0CDD"/>
    <w:rsid w:val="00FD3F33"/>
    <w:rsid w:val="00FD579F"/>
    <w:rsid w:val="00FE020D"/>
    <w:rsid w:val="00FE3D59"/>
    <w:rsid w:val="00FE639A"/>
    <w:rsid w:val="00FE66C4"/>
    <w:rsid w:val="00FE753B"/>
    <w:rsid w:val="00FF0002"/>
    <w:rsid w:val="00FF2008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394B6-31EC-4295-B05A-8B5C28CC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uiPriority w:val="1"/>
    <w:qFormat/>
    <w:rsid w:val="00D653A8"/>
    <w:pPr>
      <w:widowControl w:val="0"/>
      <w:spacing w:line="400" w:lineRule="exact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next w:val="a2"/>
    <w:link w:val="10"/>
    <w:autoRedefine/>
    <w:uiPriority w:val="2"/>
    <w:qFormat/>
    <w:rsid w:val="00036923"/>
    <w:pPr>
      <w:keepNext/>
      <w:keepLines/>
      <w:numPr>
        <w:numId w:val="4"/>
      </w:numPr>
      <w:spacing w:before="480" w:after="360"/>
      <w:outlineLvl w:val="0"/>
    </w:pPr>
    <w:rPr>
      <w:rFonts w:ascii="Times New Roman" w:eastAsia="黑体" w:hAnsi="Times New Roman"/>
      <w:b/>
      <w:bCs/>
      <w:kern w:val="2"/>
      <w:sz w:val="32"/>
      <w:szCs w:val="44"/>
    </w:rPr>
  </w:style>
  <w:style w:type="paragraph" w:styleId="2">
    <w:name w:val="heading 2"/>
    <w:basedOn w:val="a2"/>
    <w:next w:val="a2"/>
    <w:link w:val="20"/>
    <w:autoRedefine/>
    <w:uiPriority w:val="2"/>
    <w:qFormat/>
    <w:rsid w:val="00D653A8"/>
    <w:pPr>
      <w:keepNext/>
      <w:keepLines/>
      <w:numPr>
        <w:ilvl w:val="1"/>
        <w:numId w:val="4"/>
      </w:numPr>
      <w:spacing w:before="480" w:after="120" w:line="240" w:lineRule="auto"/>
      <w:ind w:firstLineChars="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2"/>
    <w:qFormat/>
    <w:rsid w:val="00D653A8"/>
    <w:pPr>
      <w:keepNext/>
      <w:keepLines/>
      <w:numPr>
        <w:ilvl w:val="2"/>
        <w:numId w:val="4"/>
      </w:numPr>
      <w:spacing w:before="240" w:after="120" w:line="240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030D02"/>
    <w:pPr>
      <w:keepNext/>
      <w:keepLines/>
      <w:spacing w:before="280" w:after="290" w:line="376" w:lineRule="atLeas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E7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E784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E78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E784B"/>
    <w:rPr>
      <w:sz w:val="18"/>
      <w:szCs w:val="18"/>
    </w:rPr>
  </w:style>
  <w:style w:type="table" w:styleId="aa">
    <w:name w:val="Table Grid"/>
    <w:basedOn w:val="a4"/>
    <w:uiPriority w:val="39"/>
    <w:rsid w:val="0009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毕设论文一级标题"/>
    <w:autoRedefine/>
    <w:uiPriority w:val="9"/>
    <w:qFormat/>
    <w:rsid w:val="00051B5E"/>
    <w:pPr>
      <w:numPr>
        <w:numId w:val="2"/>
      </w:numPr>
      <w:spacing w:line="640" w:lineRule="exact"/>
      <w:jc w:val="center"/>
      <w:outlineLvl w:val="0"/>
    </w:pPr>
    <w:rPr>
      <w:rFonts w:ascii="Times New Roman" w:hAnsi="Times New Roman"/>
      <w:b/>
      <w:spacing w:val="10"/>
      <w:kern w:val="2"/>
      <w:sz w:val="32"/>
      <w:szCs w:val="24"/>
    </w:rPr>
  </w:style>
  <w:style w:type="paragraph" w:customStyle="1" w:styleId="a0">
    <w:name w:val="毕设论文二级标题"/>
    <w:autoRedefine/>
    <w:uiPriority w:val="9"/>
    <w:qFormat/>
    <w:rsid w:val="00030D02"/>
    <w:pPr>
      <w:numPr>
        <w:ilvl w:val="1"/>
        <w:numId w:val="2"/>
      </w:numPr>
      <w:spacing w:line="640" w:lineRule="exact"/>
      <w:outlineLvl w:val="1"/>
    </w:pPr>
    <w:rPr>
      <w:rFonts w:ascii="Times New Roman" w:hAnsi="Times New Roman"/>
      <w:b/>
      <w:spacing w:val="10"/>
      <w:kern w:val="2"/>
      <w:sz w:val="28"/>
      <w:szCs w:val="24"/>
    </w:rPr>
  </w:style>
  <w:style w:type="paragraph" w:customStyle="1" w:styleId="a1">
    <w:name w:val="毕设论文三级标题"/>
    <w:autoRedefine/>
    <w:uiPriority w:val="9"/>
    <w:qFormat/>
    <w:rsid w:val="006D7444"/>
    <w:pPr>
      <w:numPr>
        <w:ilvl w:val="2"/>
        <w:numId w:val="2"/>
      </w:numPr>
      <w:spacing w:line="640" w:lineRule="exact"/>
      <w:outlineLvl w:val="2"/>
    </w:pPr>
    <w:rPr>
      <w:rFonts w:ascii="Times New Roman" w:hAnsi="Times New Roman"/>
      <w:b/>
      <w:spacing w:val="10"/>
      <w:kern w:val="2"/>
      <w:sz w:val="24"/>
      <w:szCs w:val="24"/>
    </w:rPr>
  </w:style>
  <w:style w:type="paragraph" w:styleId="ab">
    <w:name w:val="Quote"/>
    <w:basedOn w:val="a2"/>
    <w:next w:val="a2"/>
    <w:link w:val="ac"/>
    <w:uiPriority w:val="29"/>
    <w:qFormat/>
    <w:rsid w:val="008C381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c">
    <w:name w:val="引用 字符"/>
    <w:link w:val="ab"/>
    <w:uiPriority w:val="29"/>
    <w:rsid w:val="008C3812"/>
    <w:rPr>
      <w:rFonts w:ascii="Times New Roman" w:hAnsi="Times New Roman"/>
      <w:i/>
      <w:iCs/>
      <w:color w:val="404040"/>
      <w:spacing w:val="10"/>
      <w:kern w:val="2"/>
      <w:sz w:val="24"/>
      <w:szCs w:val="24"/>
    </w:rPr>
  </w:style>
  <w:style w:type="paragraph" w:styleId="ad">
    <w:name w:val="Intense Quote"/>
    <w:basedOn w:val="a2"/>
    <w:next w:val="a2"/>
    <w:link w:val="ae"/>
    <w:uiPriority w:val="30"/>
    <w:qFormat/>
    <w:rsid w:val="008C381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e">
    <w:name w:val="明显引用 字符"/>
    <w:link w:val="ad"/>
    <w:uiPriority w:val="30"/>
    <w:rsid w:val="008C3812"/>
    <w:rPr>
      <w:rFonts w:ascii="Times New Roman" w:hAnsi="Times New Roman"/>
      <w:i/>
      <w:iCs/>
      <w:color w:val="5B9BD5"/>
      <w:spacing w:val="10"/>
      <w:kern w:val="2"/>
      <w:sz w:val="24"/>
      <w:szCs w:val="24"/>
    </w:rPr>
  </w:style>
  <w:style w:type="character" w:styleId="af">
    <w:name w:val="Intense Reference"/>
    <w:uiPriority w:val="32"/>
    <w:qFormat/>
    <w:rsid w:val="008C3812"/>
    <w:rPr>
      <w:b/>
      <w:bCs/>
      <w:smallCaps/>
      <w:color w:val="5B9BD5"/>
      <w:spacing w:val="5"/>
    </w:rPr>
  </w:style>
  <w:style w:type="paragraph" w:styleId="af0">
    <w:name w:val="List Paragraph"/>
    <w:basedOn w:val="a2"/>
    <w:uiPriority w:val="34"/>
    <w:qFormat/>
    <w:rsid w:val="008C3812"/>
    <w:pPr>
      <w:ind w:firstLine="420"/>
    </w:pPr>
  </w:style>
  <w:style w:type="character" w:customStyle="1" w:styleId="10">
    <w:name w:val="标题 1 字符"/>
    <w:link w:val="1"/>
    <w:uiPriority w:val="2"/>
    <w:rsid w:val="00036923"/>
    <w:rPr>
      <w:rFonts w:ascii="Times New Roman" w:eastAsia="黑体" w:hAnsi="Times New Roman"/>
      <w:b/>
      <w:bCs/>
      <w:kern w:val="2"/>
      <w:sz w:val="32"/>
      <w:szCs w:val="44"/>
    </w:rPr>
  </w:style>
  <w:style w:type="character" w:customStyle="1" w:styleId="20">
    <w:name w:val="标题 2 字符"/>
    <w:link w:val="2"/>
    <w:uiPriority w:val="2"/>
    <w:rsid w:val="00D653A8"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30">
    <w:name w:val="标题 3 字符"/>
    <w:link w:val="3"/>
    <w:uiPriority w:val="2"/>
    <w:rsid w:val="00D653A8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30D02"/>
    <w:rPr>
      <w:rFonts w:ascii="Calibri Light" w:eastAsia="宋体" w:hAnsi="Calibri Light" w:cs="Times New Roman"/>
      <w:b/>
      <w:bCs/>
      <w:spacing w:val="10"/>
      <w:kern w:val="2"/>
      <w:sz w:val="28"/>
      <w:szCs w:val="28"/>
    </w:rPr>
  </w:style>
  <w:style w:type="paragraph" w:styleId="af1">
    <w:name w:val="caption"/>
    <w:basedOn w:val="a2"/>
    <w:next w:val="a2"/>
    <w:autoRedefine/>
    <w:uiPriority w:val="6"/>
    <w:unhideWhenUsed/>
    <w:qFormat/>
    <w:rsid w:val="003273F5"/>
    <w:pPr>
      <w:tabs>
        <w:tab w:val="center" w:pos="4253"/>
        <w:tab w:val="right" w:pos="8647"/>
      </w:tabs>
      <w:ind w:firstLineChars="0" w:firstLine="0"/>
      <w:jc w:val="center"/>
    </w:pPr>
    <w:rPr>
      <w:sz w:val="21"/>
      <w:szCs w:val="20"/>
    </w:rPr>
  </w:style>
  <w:style w:type="paragraph" w:customStyle="1" w:styleId="af2">
    <w:name w:val="表格内文字"/>
    <w:basedOn w:val="a2"/>
    <w:autoRedefine/>
    <w:uiPriority w:val="3"/>
    <w:qFormat/>
    <w:rsid w:val="008403D3"/>
    <w:pPr>
      <w:ind w:firstLineChars="0" w:firstLine="0"/>
      <w:jc w:val="center"/>
    </w:pPr>
  </w:style>
  <w:style w:type="paragraph" w:customStyle="1" w:styleId="af3">
    <w:name w:val="论文图片"/>
    <w:basedOn w:val="a2"/>
    <w:next w:val="a2"/>
    <w:autoRedefine/>
    <w:uiPriority w:val="2"/>
    <w:qFormat/>
    <w:rsid w:val="009513A3"/>
    <w:pPr>
      <w:keepNext/>
      <w:ind w:firstLineChars="0" w:firstLine="0"/>
      <w:jc w:val="center"/>
    </w:pPr>
  </w:style>
  <w:style w:type="paragraph" w:customStyle="1" w:styleId="MTDisplayEquation">
    <w:name w:val="MTDisplayEquation"/>
    <w:basedOn w:val="a2"/>
    <w:next w:val="a2"/>
    <w:link w:val="MTDisplayEquationChar"/>
    <w:rsid w:val="00E230F6"/>
    <w:pPr>
      <w:tabs>
        <w:tab w:val="center" w:pos="4360"/>
        <w:tab w:val="right" w:pos="8740"/>
      </w:tabs>
      <w:ind w:firstLine="520"/>
    </w:pPr>
  </w:style>
  <w:style w:type="character" w:customStyle="1" w:styleId="MTDisplayEquationChar">
    <w:name w:val="MTDisplayEquation Char"/>
    <w:link w:val="MTDisplayEquation"/>
    <w:rsid w:val="00E230F6"/>
    <w:rPr>
      <w:rFonts w:ascii="Times New Roman" w:hAnsi="Times New Roman"/>
      <w:spacing w:val="10"/>
      <w:kern w:val="2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C12A25"/>
    <w:pPr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12A25"/>
  </w:style>
  <w:style w:type="paragraph" w:styleId="21">
    <w:name w:val="toc 2"/>
    <w:basedOn w:val="a2"/>
    <w:next w:val="a2"/>
    <w:autoRedefine/>
    <w:uiPriority w:val="39"/>
    <w:unhideWhenUsed/>
    <w:rsid w:val="00C12A25"/>
    <w:pPr>
      <w:ind w:leftChars="200" w:left="420"/>
    </w:pPr>
  </w:style>
  <w:style w:type="paragraph" w:styleId="31">
    <w:name w:val="toc 3"/>
    <w:basedOn w:val="a2"/>
    <w:next w:val="a2"/>
    <w:autoRedefine/>
    <w:uiPriority w:val="39"/>
    <w:unhideWhenUsed/>
    <w:rsid w:val="00C12A25"/>
    <w:pPr>
      <w:ind w:leftChars="400" w:left="840"/>
    </w:pPr>
  </w:style>
  <w:style w:type="character" w:styleId="af4">
    <w:name w:val="Hyperlink"/>
    <w:uiPriority w:val="99"/>
    <w:unhideWhenUsed/>
    <w:rsid w:val="00C12A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2304;&#20013;&#31185;&#22823;MSE&#12305;\&#12304;&#24037;&#31243;&#23454;&#36341;&#12305;\Doc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93BE7-9978-40D5-915F-57A08814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</Template>
  <TotalTime>27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程欣</dc:creator>
  <cp:keywords/>
  <dc:description/>
  <cp:lastModifiedBy>程欣</cp:lastModifiedBy>
  <cp:revision>19</cp:revision>
  <dcterms:created xsi:type="dcterms:W3CDTF">2017-06-08T05:55:00Z</dcterms:created>
  <dcterms:modified xsi:type="dcterms:W3CDTF">2017-06-22T14:29:00Z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