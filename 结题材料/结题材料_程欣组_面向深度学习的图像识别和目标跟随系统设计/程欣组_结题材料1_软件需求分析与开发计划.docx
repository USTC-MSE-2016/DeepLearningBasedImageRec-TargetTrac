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90E" w:rsidRDefault="0033090E" w:rsidP="0033090E">
      <w:pPr>
        <w:ind w:firstLineChars="0" w:firstLine="0"/>
      </w:pPr>
    </w:p>
    <w:p w:rsidR="00EE1304" w:rsidRPr="00EE1304" w:rsidRDefault="00EE1304" w:rsidP="00EE1304">
      <w:pPr>
        <w:spacing w:line="240" w:lineRule="auto"/>
        <w:ind w:firstLineChars="0" w:firstLine="1084"/>
        <w:jc w:val="center"/>
        <w:rPr>
          <w:rFonts w:hAnsi="Arial"/>
          <w:b/>
          <w:sz w:val="52"/>
          <w:szCs w:val="52"/>
        </w:rPr>
      </w:pPr>
    </w:p>
    <w:p w:rsidR="00EE1304" w:rsidRPr="00EE1304" w:rsidRDefault="00EE1304" w:rsidP="00EE1304">
      <w:pPr>
        <w:spacing w:line="240" w:lineRule="auto"/>
        <w:ind w:firstLineChars="0" w:firstLine="1084"/>
        <w:jc w:val="center"/>
        <w:rPr>
          <w:rFonts w:hAnsi="Arial"/>
          <w:b/>
          <w:sz w:val="52"/>
          <w:szCs w:val="52"/>
        </w:rPr>
      </w:pPr>
    </w:p>
    <w:p w:rsidR="00EE1304" w:rsidRPr="00EE1304" w:rsidRDefault="00EE1304" w:rsidP="00EE1304">
      <w:pPr>
        <w:spacing w:line="240" w:lineRule="auto"/>
        <w:ind w:firstLineChars="0" w:firstLine="0"/>
        <w:jc w:val="center"/>
        <w:rPr>
          <w:b/>
          <w:sz w:val="52"/>
          <w:szCs w:val="52"/>
        </w:rPr>
      </w:pPr>
      <w:r w:rsidRPr="00EE1304">
        <w:rPr>
          <w:rFonts w:hAnsi="Arial"/>
          <w:b/>
          <w:sz w:val="52"/>
          <w:szCs w:val="52"/>
        </w:rPr>
        <w:t>软件需求分析与开发计划</w:t>
      </w:r>
    </w:p>
    <w:p w:rsidR="00EE1304" w:rsidRPr="00EE1304" w:rsidRDefault="00EE1304" w:rsidP="00EE1304">
      <w:pPr>
        <w:spacing w:line="240" w:lineRule="auto"/>
        <w:ind w:firstLineChars="0" w:firstLine="520"/>
        <w:jc w:val="both"/>
        <w:rPr>
          <w:sz w:val="21"/>
          <w:szCs w:val="22"/>
        </w:rPr>
      </w:pPr>
    </w:p>
    <w:p w:rsidR="00EE1304" w:rsidRPr="00EE1304" w:rsidRDefault="00EE1304" w:rsidP="00EE1304">
      <w:pPr>
        <w:spacing w:line="240" w:lineRule="auto"/>
        <w:ind w:firstLineChars="0" w:firstLine="520"/>
        <w:jc w:val="both"/>
        <w:rPr>
          <w:sz w:val="21"/>
          <w:szCs w:val="22"/>
        </w:rPr>
      </w:pPr>
    </w:p>
    <w:p w:rsidR="00EE1304" w:rsidRPr="00EE1304" w:rsidRDefault="00EE1304" w:rsidP="00EE1304">
      <w:pPr>
        <w:spacing w:line="240" w:lineRule="auto"/>
        <w:ind w:firstLineChars="0" w:firstLine="520"/>
        <w:jc w:val="both"/>
        <w:rPr>
          <w:sz w:val="21"/>
          <w:szCs w:val="22"/>
        </w:rPr>
      </w:pPr>
    </w:p>
    <w:p w:rsidR="00EE1304" w:rsidRPr="00EE1304" w:rsidRDefault="00EE1304" w:rsidP="00EE1304">
      <w:pPr>
        <w:spacing w:line="240" w:lineRule="auto"/>
        <w:ind w:firstLineChars="0" w:firstLine="520"/>
        <w:jc w:val="both"/>
        <w:rPr>
          <w:sz w:val="21"/>
          <w:szCs w:val="22"/>
        </w:rPr>
      </w:pPr>
    </w:p>
    <w:p w:rsidR="00EE1304" w:rsidRPr="00EE1304" w:rsidRDefault="00EE1304" w:rsidP="00EE1304">
      <w:pPr>
        <w:spacing w:line="240" w:lineRule="auto"/>
        <w:ind w:firstLineChars="0" w:firstLine="520"/>
        <w:jc w:val="both"/>
        <w:rPr>
          <w:sz w:val="21"/>
          <w:szCs w:val="22"/>
        </w:rPr>
      </w:pPr>
    </w:p>
    <w:p w:rsidR="00EE1304" w:rsidRPr="00EE1304" w:rsidRDefault="00EE1304" w:rsidP="00EE1304">
      <w:pPr>
        <w:spacing w:line="240" w:lineRule="auto"/>
        <w:ind w:firstLineChars="0" w:firstLine="0"/>
        <w:jc w:val="both"/>
        <w:rPr>
          <w:b/>
          <w:sz w:val="36"/>
          <w:szCs w:val="36"/>
        </w:rPr>
      </w:pPr>
      <w:r w:rsidRPr="00EE1304">
        <w:rPr>
          <w:rFonts w:hAnsi="Arial"/>
          <w:b/>
          <w:sz w:val="36"/>
          <w:szCs w:val="36"/>
        </w:rPr>
        <w:t>题目：</w:t>
      </w:r>
      <w:r w:rsidRPr="00EE1304">
        <w:rPr>
          <w:rFonts w:hAnsi="Arial" w:hint="eastAsia"/>
          <w:b/>
          <w:sz w:val="36"/>
          <w:szCs w:val="36"/>
        </w:rPr>
        <w:t>面向深度学习的图像识别和目标跟随系统设计</w:t>
      </w:r>
    </w:p>
    <w:p w:rsidR="00EE1304" w:rsidRPr="00EE1304" w:rsidRDefault="00EE1304" w:rsidP="00EE1304">
      <w:pPr>
        <w:spacing w:line="240" w:lineRule="auto"/>
        <w:ind w:firstLineChars="0" w:firstLine="923"/>
        <w:jc w:val="both"/>
        <w:rPr>
          <w:b/>
          <w:bCs/>
          <w:sz w:val="44"/>
          <w:szCs w:val="22"/>
        </w:rPr>
      </w:pPr>
    </w:p>
    <w:p w:rsidR="00EE1304" w:rsidRPr="00EE1304" w:rsidRDefault="00EE1304" w:rsidP="00EE1304">
      <w:pPr>
        <w:spacing w:line="240" w:lineRule="auto"/>
        <w:ind w:firstLineChars="0" w:firstLine="923"/>
        <w:jc w:val="both"/>
        <w:rPr>
          <w:b/>
          <w:bCs/>
          <w:sz w:val="44"/>
          <w:szCs w:val="22"/>
        </w:rPr>
      </w:pPr>
    </w:p>
    <w:p w:rsidR="00EE1304" w:rsidRPr="00EE1304" w:rsidRDefault="00EE1304" w:rsidP="00EE1304">
      <w:pPr>
        <w:spacing w:line="240" w:lineRule="auto"/>
        <w:ind w:firstLineChars="0" w:firstLine="923"/>
        <w:jc w:val="both"/>
        <w:rPr>
          <w:b/>
          <w:bCs/>
          <w:sz w:val="44"/>
          <w:szCs w:val="22"/>
        </w:rPr>
      </w:pPr>
    </w:p>
    <w:p w:rsidR="00EE1304" w:rsidRPr="00EE1304" w:rsidRDefault="00EE1304" w:rsidP="00EE1304">
      <w:pPr>
        <w:spacing w:line="240" w:lineRule="auto"/>
        <w:ind w:firstLineChars="0" w:firstLine="923"/>
        <w:jc w:val="both"/>
        <w:rPr>
          <w:b/>
          <w:bCs/>
          <w:sz w:val="44"/>
          <w:szCs w:val="22"/>
        </w:rPr>
      </w:pPr>
    </w:p>
    <w:p w:rsidR="00EE1304" w:rsidRPr="00EE1304" w:rsidRDefault="00EE1304" w:rsidP="00EE1304">
      <w:pPr>
        <w:spacing w:line="240" w:lineRule="auto"/>
        <w:ind w:firstLineChars="0" w:firstLine="923"/>
        <w:jc w:val="both"/>
        <w:rPr>
          <w:b/>
          <w:bCs/>
          <w:sz w:val="44"/>
          <w:szCs w:val="22"/>
        </w:rPr>
      </w:pPr>
    </w:p>
    <w:p w:rsidR="00EE1304" w:rsidRPr="00EE1304" w:rsidRDefault="00EE1304" w:rsidP="00EE1304">
      <w:pPr>
        <w:spacing w:line="240" w:lineRule="auto"/>
        <w:ind w:firstLineChars="0" w:firstLine="923"/>
        <w:jc w:val="both"/>
        <w:rPr>
          <w:b/>
          <w:bCs/>
          <w:sz w:val="44"/>
          <w:szCs w:val="22"/>
        </w:rPr>
      </w:pPr>
    </w:p>
    <w:p w:rsidR="00EE1304" w:rsidRPr="00EE1304" w:rsidRDefault="00EE1304" w:rsidP="00EE1304">
      <w:pPr>
        <w:spacing w:line="240" w:lineRule="auto"/>
        <w:ind w:firstLineChars="0" w:firstLine="923"/>
        <w:jc w:val="both"/>
        <w:rPr>
          <w:b/>
          <w:bCs/>
          <w:sz w:val="44"/>
          <w:szCs w:val="22"/>
        </w:rPr>
      </w:pPr>
    </w:p>
    <w:p w:rsidR="00EE1304" w:rsidRPr="00EE1304" w:rsidRDefault="00EE1304" w:rsidP="00EE1304">
      <w:pPr>
        <w:spacing w:line="240" w:lineRule="auto"/>
        <w:ind w:firstLineChars="0" w:firstLine="923"/>
        <w:jc w:val="both"/>
        <w:rPr>
          <w:b/>
          <w:bCs/>
          <w:sz w:val="44"/>
          <w:szCs w:val="22"/>
        </w:rPr>
      </w:pPr>
    </w:p>
    <w:p w:rsidR="00EE1304" w:rsidRPr="00EE1304" w:rsidRDefault="00EE1304" w:rsidP="00EE1304">
      <w:pPr>
        <w:spacing w:line="240" w:lineRule="auto"/>
        <w:ind w:firstLineChars="0" w:firstLine="923"/>
        <w:jc w:val="both"/>
        <w:rPr>
          <w:b/>
          <w:bCs/>
          <w:sz w:val="44"/>
          <w:szCs w:val="22"/>
        </w:rPr>
      </w:pPr>
    </w:p>
    <w:p w:rsidR="00EE1304" w:rsidRPr="00EE1304" w:rsidRDefault="00EE1304" w:rsidP="00EE1304">
      <w:pPr>
        <w:spacing w:line="240" w:lineRule="auto"/>
        <w:ind w:firstLineChars="0" w:firstLine="923"/>
        <w:jc w:val="both"/>
        <w:rPr>
          <w:b/>
          <w:bCs/>
          <w:sz w:val="44"/>
          <w:szCs w:val="22"/>
        </w:rPr>
      </w:pPr>
    </w:p>
    <w:p w:rsidR="00EE1304" w:rsidRDefault="00EE1304" w:rsidP="00EE1304">
      <w:pPr>
        <w:spacing w:line="360" w:lineRule="auto"/>
        <w:ind w:left="1678" w:firstLineChars="0" w:firstLine="522"/>
        <w:jc w:val="both"/>
        <w:rPr>
          <w:rFonts w:hAnsi="宋体"/>
          <w:b/>
        </w:rPr>
      </w:pPr>
      <w:r w:rsidRPr="00EE1304">
        <w:rPr>
          <w:rFonts w:hAnsi="宋体"/>
          <w:b/>
        </w:rPr>
        <w:t>项目提出者：</w:t>
      </w:r>
      <w:r w:rsidRPr="00EE1304">
        <w:rPr>
          <w:rFonts w:hAnsi="宋体" w:hint="eastAsia"/>
          <w:b/>
        </w:rPr>
        <w:tab/>
      </w:r>
      <w:r w:rsidRPr="00EE1304">
        <w:rPr>
          <w:rFonts w:hAnsi="宋体" w:hint="eastAsia"/>
          <w:b/>
        </w:rPr>
        <w:t>赵振刚</w:t>
      </w:r>
    </w:p>
    <w:p w:rsidR="00A50759" w:rsidRPr="00EE1304" w:rsidRDefault="00A50759" w:rsidP="00EE1304">
      <w:pPr>
        <w:spacing w:line="360" w:lineRule="auto"/>
        <w:ind w:left="1678" w:firstLineChars="0" w:firstLine="522"/>
        <w:jc w:val="both"/>
        <w:rPr>
          <w:b/>
        </w:rPr>
      </w:pPr>
      <w:r>
        <w:rPr>
          <w:rFonts w:hAnsi="宋体" w:hint="eastAsia"/>
          <w:b/>
        </w:rPr>
        <w:t>项目成员：</w:t>
      </w:r>
      <w:r>
        <w:rPr>
          <w:rFonts w:hAnsi="宋体" w:hint="eastAsia"/>
          <w:b/>
        </w:rPr>
        <w:t xml:space="preserve">   </w:t>
      </w:r>
      <w:r>
        <w:rPr>
          <w:rFonts w:hAnsi="宋体" w:hint="eastAsia"/>
          <w:b/>
        </w:rPr>
        <w:t>程欣</w:t>
      </w:r>
      <w:r>
        <w:rPr>
          <w:rFonts w:hAnsi="宋体" w:hint="eastAsia"/>
          <w:b/>
        </w:rPr>
        <w:t xml:space="preserve"> </w:t>
      </w:r>
      <w:r>
        <w:rPr>
          <w:rFonts w:hAnsi="宋体" w:hint="eastAsia"/>
          <w:b/>
        </w:rPr>
        <w:t>石强</w:t>
      </w:r>
      <w:r>
        <w:rPr>
          <w:rFonts w:hAnsi="宋体" w:hint="eastAsia"/>
          <w:b/>
        </w:rPr>
        <w:t xml:space="preserve"> </w:t>
      </w:r>
      <w:r>
        <w:rPr>
          <w:rFonts w:hAnsi="宋体" w:hint="eastAsia"/>
          <w:b/>
        </w:rPr>
        <w:t>齐昱博</w:t>
      </w:r>
      <w:r>
        <w:rPr>
          <w:rFonts w:hAnsi="宋体" w:hint="eastAsia"/>
          <w:b/>
        </w:rPr>
        <w:t xml:space="preserve"> </w:t>
      </w:r>
      <w:r>
        <w:rPr>
          <w:rFonts w:hAnsi="宋体" w:hint="eastAsia"/>
          <w:b/>
        </w:rPr>
        <w:t>万璐敏</w:t>
      </w:r>
    </w:p>
    <w:p w:rsidR="0033090E" w:rsidRPr="00EE1304" w:rsidRDefault="00EE1304" w:rsidP="00EE1304">
      <w:pPr>
        <w:spacing w:line="360" w:lineRule="auto"/>
        <w:ind w:left="1678" w:right="120" w:firstLineChars="0" w:firstLine="522"/>
        <w:jc w:val="both"/>
        <w:sectPr w:rsidR="0033090E" w:rsidRPr="00EE1304" w:rsidSect="002670E7">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851" w:footer="992" w:gutter="0"/>
          <w:cols w:space="425"/>
          <w:docGrid w:linePitch="326"/>
        </w:sectPr>
      </w:pPr>
      <w:r w:rsidRPr="00EE1304">
        <w:rPr>
          <w:rFonts w:hAnsi="宋体"/>
          <w:b/>
          <w:bCs/>
        </w:rPr>
        <w:t>撰</w:t>
      </w:r>
      <w:r w:rsidR="00A50759">
        <w:rPr>
          <w:rFonts w:hAnsi="宋体" w:hint="eastAsia"/>
          <w:b/>
          <w:bCs/>
        </w:rPr>
        <w:t xml:space="preserve"> </w:t>
      </w:r>
      <w:r w:rsidRPr="00EE1304">
        <w:rPr>
          <w:rFonts w:hAnsi="宋体"/>
          <w:b/>
          <w:bCs/>
        </w:rPr>
        <w:t>写</w:t>
      </w:r>
      <w:r w:rsidR="00A50759">
        <w:rPr>
          <w:rFonts w:hAnsi="宋体" w:hint="eastAsia"/>
          <w:b/>
          <w:bCs/>
        </w:rPr>
        <w:t xml:space="preserve"> </w:t>
      </w:r>
      <w:r w:rsidRPr="00EE1304">
        <w:rPr>
          <w:rFonts w:hAnsi="宋体"/>
          <w:b/>
          <w:bCs/>
        </w:rPr>
        <w:t>人：</w:t>
      </w:r>
      <w:r w:rsidRPr="00EE1304">
        <w:rPr>
          <w:rFonts w:hAnsi="宋体" w:hint="eastAsia"/>
          <w:b/>
          <w:bCs/>
        </w:rPr>
        <w:tab/>
      </w:r>
      <w:r w:rsidR="00A50759">
        <w:rPr>
          <w:rFonts w:hint="eastAsia"/>
          <w:b/>
        </w:rPr>
        <w:t>石强</w:t>
      </w:r>
    </w:p>
    <w:p w:rsidR="00F248A1" w:rsidRDefault="00F248A1" w:rsidP="00F248A1">
      <w:pPr>
        <w:pStyle w:val="1"/>
      </w:pPr>
      <w:r>
        <w:rPr>
          <w:rFonts w:hint="eastAsia"/>
        </w:rPr>
        <w:lastRenderedPageBreak/>
        <w:t>项目背景</w:t>
      </w:r>
    </w:p>
    <w:p w:rsidR="00F248A1" w:rsidRDefault="00F248A1" w:rsidP="00F248A1">
      <w:pPr>
        <w:ind w:firstLine="480"/>
      </w:pPr>
      <w:r>
        <w:rPr>
          <w:rFonts w:hint="eastAsia"/>
        </w:rPr>
        <w:t>随着安全入口控制和金融贸易方面应用需要的快速增长，生物统计识别技术得到了新的重视。目前，微电子和视觉系统方面取得的新进展，使该领域中高性能自动识别技术的实现代价降低到了可以接受的程度。而人脸识别是所有的生物识别方法中应用最广泛的技术之一，在国外，人脸识别技术早已被大量使用在国家重要部门以及军警等安防部门。在国内，对于人脸识别技术的研究始于上世纪</w:t>
      </w:r>
      <w:r>
        <w:rPr>
          <w:rFonts w:hint="eastAsia"/>
        </w:rPr>
        <w:t>90</w:t>
      </w:r>
      <w:r>
        <w:rPr>
          <w:rFonts w:hint="eastAsia"/>
        </w:rPr>
        <w:t>年代，目前主要应用在公安、金融、网络安全、物业管理以及考勤等领域。</w:t>
      </w:r>
    </w:p>
    <w:p w:rsidR="00F248A1" w:rsidRDefault="00F248A1" w:rsidP="00F248A1">
      <w:pPr>
        <w:pStyle w:val="1"/>
      </w:pPr>
      <w:r>
        <w:rPr>
          <w:rFonts w:hint="eastAsia"/>
        </w:rPr>
        <w:t>人脸识别技术的研究意义</w:t>
      </w:r>
    </w:p>
    <w:p w:rsidR="00F248A1" w:rsidRDefault="00F248A1" w:rsidP="00F248A1">
      <w:pPr>
        <w:ind w:firstLine="480"/>
      </w:pPr>
      <w:r>
        <w:rPr>
          <w:rFonts w:hint="eastAsia"/>
        </w:rPr>
        <w:t>人脸识别是机器视觉和模式识别领域最富有挑战性的课题之一，同时也具有较为广泛的应用意义。人脸识别技术是一个非常活跃的研究领域，它覆盖了数字图像处理、模式识别、计算机视觉、神经网络、心理学、生理学、数学等诸多学科的内容。</w:t>
      </w:r>
    </w:p>
    <w:p w:rsidR="00F248A1" w:rsidRDefault="00F248A1" w:rsidP="00F248A1">
      <w:pPr>
        <w:ind w:firstLine="480"/>
      </w:pPr>
      <w:r>
        <w:rPr>
          <w:rFonts w:hint="eastAsia"/>
        </w:rPr>
        <w:t>同时，人脸识别是生物特征识别技术的一个重要方向，与其他生物特征相比，人脸识别具有主动性、非接触性和用户友好等许多优点，多年来一直受到许多研究者的关注。但是目前的人脸识别方法主要集中在二维图像方面，由于受到光照、姿势、表情变化的影响，识别的准确度受到很大限制，脸像随年龄变化，而且容易被伪装。因此，人脸识别技术目前只能用于某些识别准确率要求不是很高的场合。</w:t>
      </w:r>
    </w:p>
    <w:p w:rsidR="00F248A1" w:rsidRDefault="00F248A1" w:rsidP="00F248A1">
      <w:pPr>
        <w:ind w:firstLine="480"/>
      </w:pPr>
      <w:r>
        <w:rPr>
          <w:rFonts w:hint="eastAsia"/>
        </w:rPr>
        <w:t>基于视觉通道信息的面部感知系统，包括人脸检测和跟踪、面部特征定位、面部识别、人脸归类（年龄、种族、性别等的判别）、表情识别、唇读等分系统，如图</w:t>
      </w:r>
      <w:r>
        <w:rPr>
          <w:rFonts w:hint="eastAsia"/>
        </w:rPr>
        <w:t>1</w:t>
      </w:r>
      <w:r>
        <w:rPr>
          <w:rFonts w:hint="eastAsia"/>
        </w:rPr>
        <w:t>所式，可以看出，继人脸检测和跟追之后，面部特征定位通常是面部感知的一个必备环节，是后续工作的基础，具有重要的意义。尽管人脸识别不能说是其他面部感知模块的必备功能，但是，可以肯定的是，利用已知的身份信息，结合特定人的先验知识，可以提高表情分析、唇读和语音识别、手势识别乃至手写体识别的可靠性。而计算机对使用者身份确认的最直接的应用就是基于特定使用者的环境设置：如使用者的个性化工作环境，信息的共享和隐私保护等等。</w:t>
      </w:r>
    </w:p>
    <w:p w:rsidR="00F248A1" w:rsidRDefault="00F248A1" w:rsidP="00F248A1">
      <w:pPr>
        <w:pStyle w:val="1"/>
      </w:pPr>
      <w:r>
        <w:rPr>
          <w:rFonts w:hint="eastAsia"/>
        </w:rPr>
        <w:t>人脸识别的国内外发展概况</w:t>
      </w:r>
    </w:p>
    <w:p w:rsidR="00F248A1" w:rsidRDefault="00F248A1" w:rsidP="00F248A1">
      <w:pPr>
        <w:ind w:firstLine="480"/>
      </w:pPr>
      <w:r>
        <w:rPr>
          <w:rFonts w:hint="eastAsia"/>
        </w:rPr>
        <w:t>作为一种最直接、最自然、最容易被人接受的生物特征识别技术，人脸识别</w:t>
      </w:r>
      <w:r>
        <w:rPr>
          <w:rFonts w:hint="eastAsia"/>
        </w:rPr>
        <w:lastRenderedPageBreak/>
        <w:t>致力于探索如何使机器能够自动地根据用户的人脸图像来鉴别用户的身份。人脸识别发展到现在，已有</w:t>
      </w:r>
      <w:r w:rsidR="007F20D5">
        <w:rPr>
          <w:rFonts w:hint="eastAsia"/>
        </w:rPr>
        <w:t>30</w:t>
      </w:r>
      <w:r>
        <w:rPr>
          <w:rFonts w:hint="eastAsia"/>
        </w:rPr>
        <w:t>多年的历史，是模式识别和计算机视觉的一个非常活跃的研究热点。人脸识别的研究涉及模式识别、计算机视觉、人工智能、图像处理、心理学、生理学和认知科学等，与计算机人机交互领域和基于其它生物特征的身份识别方法都有密切联系。虽然人们可以毫不费力地通过脸部图像来鉴别互相的身份，然而由于成像过程中各种影响因素的变化常常导致同一个人的人脸图像发生非常大的变化，因此建立自动系统完成识别任务是非常具有挑战性的。虽然目前国内外已经有许多实用系统问世，但是只有在非常苛刻的成像条件下，才能得到比较令人满意的识别效果。因此，人脸识别研究仍然远远没有到达完善的境地，还有非常大的发展空间。</w:t>
      </w:r>
    </w:p>
    <w:p w:rsidR="00F248A1" w:rsidRDefault="00F248A1" w:rsidP="00F248A1">
      <w:pPr>
        <w:pStyle w:val="2"/>
      </w:pPr>
      <w:r>
        <w:rPr>
          <w:rFonts w:hint="eastAsia"/>
        </w:rPr>
        <w:t>国外的发展概况</w:t>
      </w:r>
    </w:p>
    <w:p w:rsidR="00F248A1" w:rsidRDefault="00F248A1" w:rsidP="00F248A1">
      <w:pPr>
        <w:ind w:firstLine="480"/>
      </w:pPr>
      <w:r>
        <w:rPr>
          <w:rFonts w:hint="eastAsia"/>
        </w:rPr>
        <w:t>1893</w:t>
      </w:r>
      <w:r>
        <w:rPr>
          <w:rFonts w:hint="eastAsia"/>
        </w:rPr>
        <w:t>年，</w:t>
      </w:r>
      <w:r>
        <w:rPr>
          <w:rFonts w:hint="eastAsia"/>
        </w:rPr>
        <w:t>Bertillon</w:t>
      </w:r>
      <w:r>
        <w:rPr>
          <w:rFonts w:hint="eastAsia"/>
        </w:rPr>
        <w:t>采用语句描述方法对人脸分类。</w:t>
      </w:r>
    </w:p>
    <w:p w:rsidR="00F248A1" w:rsidRDefault="00F248A1" w:rsidP="00F248A1">
      <w:pPr>
        <w:ind w:firstLine="480"/>
      </w:pPr>
      <w:r>
        <w:rPr>
          <w:rFonts w:hint="eastAsia"/>
        </w:rPr>
        <w:t>20</w:t>
      </w:r>
      <w:r>
        <w:rPr>
          <w:rFonts w:hint="eastAsia"/>
        </w:rPr>
        <w:t>世纪</w:t>
      </w:r>
      <w:r>
        <w:rPr>
          <w:rFonts w:hint="eastAsia"/>
        </w:rPr>
        <w:t>60</w:t>
      </w:r>
      <w:r>
        <w:rPr>
          <w:rFonts w:hint="eastAsia"/>
        </w:rPr>
        <w:t>年代，</w:t>
      </w:r>
      <w:r>
        <w:rPr>
          <w:rFonts w:hint="eastAsia"/>
        </w:rPr>
        <w:t>Bledsoe</w:t>
      </w:r>
      <w:r>
        <w:rPr>
          <w:rFonts w:hint="eastAsia"/>
        </w:rPr>
        <w:t>提出了人脸识别的半自动系统模型与特征提取方法。</w:t>
      </w:r>
    </w:p>
    <w:p w:rsidR="00F248A1" w:rsidRDefault="00F248A1" w:rsidP="00F248A1">
      <w:pPr>
        <w:ind w:firstLine="480"/>
      </w:pPr>
      <w:r>
        <w:rPr>
          <w:rFonts w:hint="eastAsia"/>
        </w:rPr>
        <w:t>70</w:t>
      </w:r>
      <w:r>
        <w:rPr>
          <w:rFonts w:hint="eastAsia"/>
        </w:rPr>
        <w:t>年代，美、英等发达国家开始重视人脸识别的研究工作并取得进展。</w:t>
      </w:r>
      <w:r>
        <w:rPr>
          <w:rFonts w:hint="eastAsia"/>
        </w:rPr>
        <w:t>1972</w:t>
      </w:r>
      <w:r>
        <w:rPr>
          <w:rFonts w:hint="eastAsia"/>
        </w:rPr>
        <w:t>年，</w:t>
      </w:r>
      <w:r>
        <w:rPr>
          <w:rFonts w:hint="eastAsia"/>
        </w:rPr>
        <w:t>Harmon</w:t>
      </w:r>
      <w:r>
        <w:rPr>
          <w:rFonts w:hint="eastAsia"/>
        </w:rPr>
        <w:t>用交互式人脸识别方法在理论上与实践上进行了详细的论述。就在这一年，</w:t>
      </w:r>
      <w:r>
        <w:rPr>
          <w:rFonts w:hint="eastAsia"/>
        </w:rPr>
        <w:t>Sakai</w:t>
      </w:r>
      <w:r>
        <w:rPr>
          <w:rFonts w:hint="eastAsia"/>
        </w:rPr>
        <w:t>设计了人脸图像自动识别系统。</w:t>
      </w:r>
    </w:p>
    <w:p w:rsidR="00F248A1" w:rsidRDefault="00F248A1" w:rsidP="00F248A1">
      <w:pPr>
        <w:ind w:firstLine="480"/>
      </w:pPr>
      <w:r>
        <w:rPr>
          <w:rFonts w:hint="eastAsia"/>
        </w:rPr>
        <w:t>80</w:t>
      </w:r>
      <w:r>
        <w:rPr>
          <w:rFonts w:hint="eastAsia"/>
        </w:rPr>
        <w:t>年代初</w:t>
      </w:r>
      <w:r>
        <w:rPr>
          <w:rFonts w:hint="eastAsia"/>
        </w:rPr>
        <w:t>T. Minami</w:t>
      </w:r>
      <w:r>
        <w:rPr>
          <w:rFonts w:hint="eastAsia"/>
        </w:rPr>
        <w:t>研究出了优于</w:t>
      </w:r>
      <w:r>
        <w:rPr>
          <w:rFonts w:hint="eastAsia"/>
        </w:rPr>
        <w:t>Sakai</w:t>
      </w:r>
      <w:r>
        <w:rPr>
          <w:rFonts w:hint="eastAsia"/>
        </w:rPr>
        <w:t>的人脸图像自动识别系统。</w:t>
      </w:r>
    </w:p>
    <w:p w:rsidR="00F248A1" w:rsidRDefault="00F248A1" w:rsidP="00F248A1">
      <w:pPr>
        <w:ind w:firstLine="480"/>
      </w:pPr>
      <w:r>
        <w:rPr>
          <w:rFonts w:hint="eastAsia"/>
        </w:rPr>
        <w:t>90</w:t>
      </w:r>
      <w:r>
        <w:rPr>
          <w:rFonts w:hint="eastAsia"/>
        </w:rPr>
        <w:t>年代，由于计算机技术、数字图像处理、模式识别技术的发展，加上人们对人脸图像自动识别的迫切需求，各国军、警方及有关部门高度重视，大公司鼎力相助，对它的研究变得非常热门。</w:t>
      </w:r>
    </w:p>
    <w:p w:rsidR="00F248A1" w:rsidRDefault="00F248A1" w:rsidP="00F248A1">
      <w:pPr>
        <w:ind w:firstLine="480"/>
      </w:pPr>
      <w:r>
        <w:rPr>
          <w:rFonts w:hint="eastAsia"/>
        </w:rPr>
        <w:t>1996</w:t>
      </w:r>
      <w:r>
        <w:rPr>
          <w:rFonts w:hint="eastAsia"/>
        </w:rPr>
        <w:t>年美国军方组织了人脸自动识别系统大赛，勒克菲勒大学的</w:t>
      </w:r>
      <w:r>
        <w:rPr>
          <w:rFonts w:hint="eastAsia"/>
        </w:rPr>
        <w:t>Facelt</w:t>
      </w:r>
      <w:r>
        <w:rPr>
          <w:rFonts w:hint="eastAsia"/>
        </w:rPr>
        <w:t>系统获得冠军。最近，美国的</w:t>
      </w:r>
      <w:r>
        <w:rPr>
          <w:rFonts w:hint="eastAsia"/>
        </w:rPr>
        <w:t>LAU</w:t>
      </w:r>
      <w:r>
        <w:rPr>
          <w:rFonts w:hint="eastAsia"/>
        </w:rPr>
        <w:t>公司研制的人脸图像自动识别系统，是以人眼辨别人的原理，基于生物测量学、人像复原技术开发的装置。用人脸</w:t>
      </w:r>
      <w:r>
        <w:rPr>
          <w:rFonts w:hint="eastAsia"/>
        </w:rPr>
        <w:t>12--42</w:t>
      </w:r>
      <w:r>
        <w:rPr>
          <w:rFonts w:hint="eastAsia"/>
        </w:rPr>
        <w:t>个特征点，对人群中寻找的人进行定量定性识别，已经用在机场、火车站、公共场所、重点控制地区。</w:t>
      </w:r>
    </w:p>
    <w:p w:rsidR="00BF47AE" w:rsidRDefault="00BF47AE" w:rsidP="00BF47AE">
      <w:pPr>
        <w:ind w:firstLine="480"/>
      </w:pPr>
      <w:r>
        <w:rPr>
          <w:rFonts w:hint="eastAsia"/>
        </w:rPr>
        <w:t>得益于深度学习的出现，人脸识别在过去的三四年取得了很快的发展</w:t>
      </w:r>
      <w:r w:rsidRPr="00BF47AE">
        <w:rPr>
          <w:rFonts w:hint="eastAsia"/>
        </w:rPr>
        <w:t>。在计算机视觉领域，深度学习中应用得最好、最成功的就是卷积神经网络（</w:t>
      </w:r>
      <w:r w:rsidRPr="00BF47AE">
        <w:rPr>
          <w:rFonts w:hint="eastAsia"/>
        </w:rPr>
        <w:t>CNN</w:t>
      </w:r>
      <w:r w:rsidRPr="00BF47AE">
        <w:rPr>
          <w:rFonts w:hint="eastAsia"/>
        </w:rPr>
        <w:t>）。</w:t>
      </w:r>
      <w:r>
        <w:rPr>
          <w:rFonts w:hint="eastAsia"/>
        </w:rPr>
        <w:t>神经网络的最大价值在于对特征的自动提取和抽象，它免去了人工提取特征的繁琐，可以自动找出复杂且有效的高阶特征。这一点类似于人的学习过程，先理解简单概念，再逐渐递进到复杂概念，神经网络每加深一层，可以提取的特征就更抽象。</w:t>
      </w:r>
    </w:p>
    <w:p w:rsidR="004D1CA7" w:rsidRDefault="004D1CA7" w:rsidP="004D1CA7">
      <w:pPr>
        <w:ind w:firstLine="480"/>
      </w:pPr>
      <w:r>
        <w:rPr>
          <w:rFonts w:hint="eastAsia"/>
        </w:rPr>
        <w:t>LFW</w:t>
      </w:r>
      <w:r>
        <w:rPr>
          <w:rFonts w:hint="eastAsia"/>
        </w:rPr>
        <w:t>数据集（</w:t>
      </w:r>
      <w:r>
        <w:rPr>
          <w:rFonts w:hint="eastAsia"/>
        </w:rPr>
        <w:t>Labeled Faces in the Wild</w:t>
      </w:r>
      <w:r>
        <w:rPr>
          <w:rFonts w:hint="eastAsia"/>
        </w:rPr>
        <w:t>）是目前用得最多的人脸图像数据库。</w:t>
      </w:r>
      <w:r>
        <w:rPr>
          <w:rFonts w:hint="eastAsia"/>
        </w:rPr>
        <w:lastRenderedPageBreak/>
        <w:t>该数据库共</w:t>
      </w:r>
      <w:r>
        <w:rPr>
          <w:rFonts w:hint="eastAsia"/>
        </w:rPr>
        <w:t>13</w:t>
      </w:r>
      <w:r>
        <w:rPr>
          <w:rFonts w:hint="eastAsia"/>
        </w:rPr>
        <w:t>，</w:t>
      </w:r>
      <w:r>
        <w:rPr>
          <w:rFonts w:hint="eastAsia"/>
        </w:rPr>
        <w:t>233</w:t>
      </w:r>
      <w:r>
        <w:rPr>
          <w:rFonts w:hint="eastAsia"/>
        </w:rPr>
        <w:t>幅图像，其中</w:t>
      </w:r>
      <w:r>
        <w:rPr>
          <w:rFonts w:hint="eastAsia"/>
        </w:rPr>
        <w:t>5749</w:t>
      </w:r>
      <w:r>
        <w:rPr>
          <w:rFonts w:hint="eastAsia"/>
        </w:rPr>
        <w:t>个人，其中</w:t>
      </w:r>
      <w:r>
        <w:rPr>
          <w:rFonts w:hint="eastAsia"/>
        </w:rPr>
        <w:t>1680</w:t>
      </w:r>
      <w:r>
        <w:rPr>
          <w:rFonts w:hint="eastAsia"/>
        </w:rPr>
        <w:t>人有两幅及以上的图像，</w:t>
      </w:r>
      <w:r>
        <w:rPr>
          <w:rFonts w:hint="eastAsia"/>
        </w:rPr>
        <w:t>4069</w:t>
      </w:r>
      <w:r>
        <w:rPr>
          <w:rFonts w:hint="eastAsia"/>
        </w:rPr>
        <w:t>人只有一幅图像。图像为</w:t>
      </w:r>
      <w:r>
        <w:rPr>
          <w:rFonts w:hint="eastAsia"/>
        </w:rPr>
        <w:t>250*250</w:t>
      </w:r>
      <w:r>
        <w:rPr>
          <w:rFonts w:hint="eastAsia"/>
        </w:rPr>
        <w:t>大小的</w:t>
      </w:r>
      <w:r>
        <w:rPr>
          <w:rFonts w:hint="eastAsia"/>
        </w:rPr>
        <w:t>JPEG</w:t>
      </w:r>
      <w:r>
        <w:rPr>
          <w:rFonts w:hint="eastAsia"/>
        </w:rPr>
        <w:t>格式。绝大多数为彩色图，少数为灰度图。该数据库采集的是自然条件下人脸图片，目的是提高自然条件下人脸识别的精度。目前，人工在该数据集上的准确率在</w:t>
      </w:r>
      <w:r>
        <w:rPr>
          <w:rFonts w:hint="eastAsia"/>
        </w:rPr>
        <w:t>0.9427~0.9920</w:t>
      </w:r>
      <w:r>
        <w:rPr>
          <w:rFonts w:hint="eastAsia"/>
        </w:rPr>
        <w:t>。在该数据集的第六种评价标准下（无限制，可以使用外部标注的数据），许多</w:t>
      </w:r>
      <w:r w:rsidR="00BF47AE">
        <w:rPr>
          <w:rFonts w:hint="eastAsia"/>
        </w:rPr>
        <w:t>深度学习</w:t>
      </w:r>
      <w:r>
        <w:rPr>
          <w:rFonts w:hint="eastAsia"/>
        </w:rPr>
        <w:t>方法已经赶上（超过）人工识别精度，比如</w:t>
      </w:r>
      <w:r>
        <w:rPr>
          <w:rFonts w:hint="eastAsia"/>
        </w:rPr>
        <w:t>face++</w:t>
      </w:r>
      <w:r>
        <w:rPr>
          <w:rFonts w:hint="eastAsia"/>
        </w:rPr>
        <w:t>，</w:t>
      </w:r>
      <w:r>
        <w:rPr>
          <w:rFonts w:hint="eastAsia"/>
        </w:rPr>
        <w:t>DeepID3</w:t>
      </w:r>
      <w:r>
        <w:rPr>
          <w:rFonts w:hint="eastAsia"/>
        </w:rPr>
        <w:t>，</w:t>
      </w:r>
      <w:r>
        <w:rPr>
          <w:rFonts w:hint="eastAsia"/>
        </w:rPr>
        <w:t>FaceNet</w:t>
      </w:r>
      <w:r>
        <w:rPr>
          <w:rFonts w:hint="eastAsia"/>
        </w:rPr>
        <w:t>等。</w:t>
      </w:r>
    </w:p>
    <w:p w:rsidR="00F248A1" w:rsidRDefault="00F248A1" w:rsidP="00F248A1">
      <w:pPr>
        <w:pStyle w:val="2"/>
      </w:pPr>
      <w:r>
        <w:rPr>
          <w:rFonts w:hint="eastAsia"/>
        </w:rPr>
        <w:t>国内的发展概况</w:t>
      </w:r>
    </w:p>
    <w:p w:rsidR="00F248A1" w:rsidRDefault="004D1CA7" w:rsidP="00F248A1">
      <w:pPr>
        <w:ind w:firstLine="480"/>
      </w:pPr>
      <w:r>
        <w:rPr>
          <w:rFonts w:hint="eastAsia"/>
        </w:rPr>
        <w:t>人脸识别系统如今</w:t>
      </w:r>
      <w:r w:rsidR="00F248A1">
        <w:rPr>
          <w:rFonts w:hint="eastAsia"/>
        </w:rPr>
        <w:t>在大多数领域中起到举足轻重的作用，尤其是用在机关单位的安全和考勤、网络安全、银行、海关边检、物业管理、军队安全、智能身份证、智能门禁、司机驾照验证、计算机登录系统。</w:t>
      </w:r>
    </w:p>
    <w:p w:rsidR="00F248A1" w:rsidRDefault="00F248A1" w:rsidP="00F248A1">
      <w:pPr>
        <w:ind w:firstLine="480"/>
      </w:pPr>
      <w:r>
        <w:rPr>
          <w:rFonts w:hint="eastAsia"/>
        </w:rPr>
        <w:t>我国在这方面也取得了较好的成就，国家</w:t>
      </w:r>
      <w:r>
        <w:rPr>
          <w:rFonts w:hint="eastAsia"/>
        </w:rPr>
        <w:t>863</w:t>
      </w:r>
      <w:r>
        <w:rPr>
          <w:rFonts w:hint="eastAsia"/>
        </w:rPr>
        <w:t>项目“面像检测与识别核心技术”通过成果鉴定并初步应用，就标志着我国在人脸识别这一当今热点科研领域掌握了一定的核心技术。北京科瑞奇技术开发股份有限公司在</w:t>
      </w:r>
      <w:r>
        <w:rPr>
          <w:rFonts w:hint="eastAsia"/>
        </w:rPr>
        <w:t>2002</w:t>
      </w:r>
      <w:r>
        <w:rPr>
          <w:rFonts w:hint="eastAsia"/>
        </w:rPr>
        <w:t>年开发了一种人脸鉴别系统，对人脸图像进行处理，消除了照相机的影响，再对图像进行特征提取和识别。这对于人脸鉴别特别有价值，因为人脸鉴别通常使用正面照，要鉴别的人脸图像是不同时期拍摄的，使用的照相机不一样。系统可以接受时间间隔较长的照片，并能达到较高的识别率，在计算机中库藏</w:t>
      </w:r>
      <w:r>
        <w:rPr>
          <w:rFonts w:hint="eastAsia"/>
        </w:rPr>
        <w:t>2300</w:t>
      </w:r>
      <w:r>
        <w:rPr>
          <w:rFonts w:hint="eastAsia"/>
        </w:rPr>
        <w:t>人的正面照片，每人一张照片，使用相距</w:t>
      </w:r>
      <w:r>
        <w:rPr>
          <w:rFonts w:hint="eastAsia"/>
        </w:rPr>
        <w:t>1--7</w:t>
      </w:r>
      <w:r>
        <w:rPr>
          <w:rFonts w:hint="eastAsia"/>
        </w:rPr>
        <w:t>年、差别比较大的照片去查询，首选率可以达到</w:t>
      </w:r>
      <w:r>
        <w:rPr>
          <w:rFonts w:hint="eastAsia"/>
        </w:rPr>
        <w:t>50%</w:t>
      </w:r>
      <w:r>
        <w:rPr>
          <w:rFonts w:hint="eastAsia"/>
        </w:rPr>
        <w:t>，前</w:t>
      </w:r>
      <w:r>
        <w:rPr>
          <w:rFonts w:hint="eastAsia"/>
        </w:rPr>
        <w:t>20</w:t>
      </w:r>
      <w:r>
        <w:rPr>
          <w:rFonts w:hint="eastAsia"/>
        </w:rPr>
        <w:t>张输出照片中包含有与输入照片为同一人的照片的概率可达</w:t>
      </w:r>
      <w:r>
        <w:rPr>
          <w:rFonts w:hint="eastAsia"/>
        </w:rPr>
        <w:t xml:space="preserve">70% </w:t>
      </w:r>
      <w:r>
        <w:rPr>
          <w:rFonts w:hint="eastAsia"/>
        </w:rPr>
        <w:t>。</w:t>
      </w:r>
      <w:r>
        <w:rPr>
          <w:rFonts w:hint="eastAsia"/>
        </w:rPr>
        <w:t xml:space="preserve"> </w:t>
      </w:r>
    </w:p>
    <w:p w:rsidR="00F248A1" w:rsidRDefault="00F248A1" w:rsidP="00F248A1">
      <w:pPr>
        <w:ind w:firstLine="480"/>
      </w:pPr>
      <w:r>
        <w:rPr>
          <w:rFonts w:hint="eastAsia"/>
        </w:rPr>
        <w:t>2005</w:t>
      </w:r>
      <w:r>
        <w:rPr>
          <w:rFonts w:hint="eastAsia"/>
        </w:rPr>
        <w:t>年</w:t>
      </w:r>
      <w:r>
        <w:rPr>
          <w:rFonts w:hint="eastAsia"/>
        </w:rPr>
        <w:t>1</w:t>
      </w:r>
      <w:r>
        <w:rPr>
          <w:rFonts w:hint="eastAsia"/>
        </w:rPr>
        <w:t>月</w:t>
      </w:r>
      <w:r>
        <w:rPr>
          <w:rFonts w:hint="eastAsia"/>
        </w:rPr>
        <w:t>18</w:t>
      </w:r>
      <w:r>
        <w:rPr>
          <w:rFonts w:hint="eastAsia"/>
        </w:rPr>
        <w:t>日，由</w:t>
      </w:r>
      <w:r w:rsidR="004D1CA7">
        <w:rPr>
          <w:rFonts w:hint="eastAsia"/>
        </w:rPr>
        <w:t>清华大学电子系人脸识别课题组负责人苏光大教授主持承担的国家“</w:t>
      </w:r>
      <w:r>
        <w:rPr>
          <w:rFonts w:hint="eastAsia"/>
        </w:rPr>
        <w:t>十五</w:t>
      </w:r>
      <w:r w:rsidR="004D1CA7">
        <w:rPr>
          <w:rFonts w:hint="eastAsia"/>
        </w:rPr>
        <w:t>”</w:t>
      </w:r>
      <w:r>
        <w:rPr>
          <w:rFonts w:hint="eastAsia"/>
        </w:rPr>
        <w:t>攻关项目《人脸识别系统》通过了由公安部主持的专家鉴定。鉴定委员会认为，该项技术处于国内领先水平和国际先进水平。</w:t>
      </w:r>
    </w:p>
    <w:p w:rsidR="00F248A1" w:rsidRDefault="00F248A1" w:rsidP="00F248A1">
      <w:pPr>
        <w:pStyle w:val="1"/>
      </w:pPr>
      <w:r>
        <w:rPr>
          <w:rFonts w:hint="eastAsia"/>
        </w:rPr>
        <w:t>系统的需求分析及方案选择</w:t>
      </w:r>
    </w:p>
    <w:p w:rsidR="00F248A1" w:rsidRDefault="00F248A1" w:rsidP="004D1CA7">
      <w:pPr>
        <w:ind w:firstLine="480"/>
      </w:pPr>
      <w:r>
        <w:rPr>
          <w:rFonts w:hint="eastAsia"/>
        </w:rPr>
        <w:t>人脸识别系统现在应用于许多领域中，但是人脸识别技术也是一项近年来兴起的，且不大为人所知的新技术。在我国以及其他国家都有大量的学者正在研究之中，不断的更新人脸识别技术，以便系统的识别准确率达到新的高度。</w:t>
      </w:r>
    </w:p>
    <w:p w:rsidR="00F248A1" w:rsidRDefault="00F248A1" w:rsidP="00F248A1">
      <w:pPr>
        <w:pStyle w:val="2"/>
      </w:pPr>
      <w:r>
        <w:rPr>
          <w:rFonts w:hint="eastAsia"/>
        </w:rPr>
        <w:t>需求分析</w:t>
      </w:r>
    </w:p>
    <w:p w:rsidR="00F248A1" w:rsidRDefault="00F248A1" w:rsidP="00F248A1">
      <w:pPr>
        <w:ind w:firstLine="480"/>
      </w:pPr>
      <w:r>
        <w:rPr>
          <w:rFonts w:hint="eastAsia"/>
        </w:rPr>
        <w:t>人脸识别系统主要包括四个组成部分，分别为：人脸图像采集及检测、人脸图像预处理、人脸图像特征提取以及匹配与识别。</w:t>
      </w:r>
    </w:p>
    <w:p w:rsidR="00F248A1" w:rsidRDefault="00F248A1" w:rsidP="00F248A1">
      <w:pPr>
        <w:ind w:firstLine="480"/>
      </w:pPr>
      <w:r>
        <w:rPr>
          <w:rFonts w:hint="eastAsia"/>
        </w:rPr>
        <w:lastRenderedPageBreak/>
        <w:t>人脸图像采集及检测：不同的人脸图像都能通过摄像镜头采集下来，比如静态图像、动态图像、不同的位置、不同表情等方面都可以得到很好的采集。当用户在采集设备的拍摄范围内时，采集设备会自动搜索并拍摄用户的人脸图像。</w:t>
      </w:r>
    </w:p>
    <w:p w:rsidR="00F248A1" w:rsidRDefault="00F248A1" w:rsidP="00F248A1">
      <w:pPr>
        <w:ind w:firstLine="480"/>
      </w:pPr>
      <w:r>
        <w:rPr>
          <w:rFonts w:hint="eastAsia"/>
        </w:rPr>
        <w:t>人脸图像预处理：对于人脸的图像预处理是基于人脸检测结果，对图像进行处理并最终服务于特征提取的过程。系统获取的原始图像由于受到各种条件的限制和随机</w:t>
      </w:r>
      <w:r>
        <w:rPr>
          <w:rFonts w:hint="eastAsia"/>
        </w:rPr>
        <w:t xml:space="preserve"> </w:t>
      </w:r>
      <w:r>
        <w:rPr>
          <w:rFonts w:hint="eastAsia"/>
        </w:rPr>
        <w:t>干扰，往往不能直接使用，必须在图像处理的早期阶段对它进行灰度校正、噪声过滤等图像预处理。</w:t>
      </w:r>
    </w:p>
    <w:p w:rsidR="00F248A1" w:rsidRDefault="00F248A1" w:rsidP="00F248A1">
      <w:pPr>
        <w:ind w:firstLine="480"/>
      </w:pPr>
      <w:r>
        <w:rPr>
          <w:rFonts w:hint="eastAsia"/>
        </w:rPr>
        <w:t>人脸图像特征提取：人脸识别系统可使用的特征通常分为视觉特征、像素统计特征、人脸图像变换系数特征、人脸图像代数</w:t>
      </w:r>
      <w:r>
        <w:rPr>
          <w:rFonts w:hint="eastAsia"/>
        </w:rPr>
        <w:t xml:space="preserve"> </w:t>
      </w:r>
      <w:r>
        <w:rPr>
          <w:rFonts w:hint="eastAsia"/>
        </w:rPr>
        <w:t>特征等。人脸特征提取就是针对人脸的某些特征进行的。人脸特征提取，也称人脸表征，它是对人脸进行特征建模的过程。</w:t>
      </w:r>
    </w:p>
    <w:p w:rsidR="00F248A1" w:rsidRDefault="00F248A1" w:rsidP="00F248A1">
      <w:pPr>
        <w:ind w:firstLine="480"/>
      </w:pPr>
      <w:r>
        <w:rPr>
          <w:rFonts w:hint="eastAsia"/>
        </w:rPr>
        <w:t>人脸图像匹配与识别：提取的人脸图像的特征数据与数据库中存储的特征模板进行搜索匹配，通过设定一个阈值，当相似度超过这一阈值，则把匹配得到的结果输</w:t>
      </w:r>
      <w:r>
        <w:rPr>
          <w:rFonts w:hint="eastAsia"/>
        </w:rPr>
        <w:t xml:space="preserve"> </w:t>
      </w:r>
      <w:r>
        <w:rPr>
          <w:rFonts w:hint="eastAsia"/>
        </w:rPr>
        <w:t>出。人脸识别就是将待识别的人脸特征与已得到的人脸特征模板进行比较，根据相似程度对人脸的身份信息进行判断。这一过程又分为两类：一类是确认，是一对一</w:t>
      </w:r>
      <w:r>
        <w:rPr>
          <w:rFonts w:hint="eastAsia"/>
        </w:rPr>
        <w:t xml:space="preserve"> </w:t>
      </w:r>
      <w:r>
        <w:rPr>
          <w:rFonts w:hint="eastAsia"/>
        </w:rPr>
        <w:t>进行图像比较的过程，另一类是辨认，是一对多进行图像匹配对比的过程。</w:t>
      </w:r>
    </w:p>
    <w:p w:rsidR="00F248A1" w:rsidRDefault="00F248A1" w:rsidP="00F248A1">
      <w:pPr>
        <w:pStyle w:val="2"/>
      </w:pPr>
      <w:r>
        <w:rPr>
          <w:rFonts w:hint="eastAsia"/>
        </w:rPr>
        <w:t>开发环境需求分析</w:t>
      </w:r>
    </w:p>
    <w:p w:rsidR="00C672AC" w:rsidRDefault="00C672AC" w:rsidP="00C672AC">
      <w:pPr>
        <w:pStyle w:val="3"/>
      </w:pPr>
      <w:r>
        <w:rPr>
          <w:rFonts w:hint="eastAsia"/>
        </w:rPr>
        <w:t>硬件平台</w:t>
      </w:r>
    </w:p>
    <w:p w:rsidR="003F3BB6" w:rsidRPr="003F3BB6" w:rsidRDefault="003F3BB6" w:rsidP="003F3BB6">
      <w:pPr>
        <w:ind w:firstLine="480"/>
      </w:pPr>
      <w:r w:rsidRPr="003F3BB6">
        <w:rPr>
          <w:rFonts w:hint="eastAsia"/>
        </w:rPr>
        <w:t>联想</w:t>
      </w:r>
      <w:r w:rsidRPr="003F3BB6">
        <w:rPr>
          <w:rFonts w:hint="eastAsia"/>
        </w:rPr>
        <w:t>E420 Intel Core i3-2330M CPU 2.20GHz</w:t>
      </w:r>
      <w:r w:rsidRPr="003F3BB6">
        <w:rPr>
          <w:rFonts w:hint="eastAsia"/>
        </w:rPr>
        <w:t>×</w:t>
      </w:r>
      <w:r w:rsidRPr="003F3BB6">
        <w:rPr>
          <w:rFonts w:hint="eastAsia"/>
        </w:rPr>
        <w:t>4</w:t>
      </w:r>
    </w:p>
    <w:p w:rsidR="00F248A1" w:rsidRDefault="003F3BB6" w:rsidP="003F3BB6">
      <w:pPr>
        <w:pStyle w:val="3"/>
      </w:pPr>
      <w:r>
        <w:rPr>
          <w:rFonts w:hint="eastAsia"/>
        </w:rPr>
        <w:t>开发环境</w:t>
      </w:r>
    </w:p>
    <w:p w:rsidR="003F3BB6" w:rsidRDefault="003F3BB6" w:rsidP="003F3BB6">
      <w:pPr>
        <w:ind w:firstLine="480"/>
      </w:pPr>
      <w:r w:rsidRPr="003F3BB6">
        <w:rPr>
          <w:rFonts w:hint="eastAsia"/>
        </w:rPr>
        <w:t>Ubuntu 14.04 64-bit</w:t>
      </w:r>
    </w:p>
    <w:p w:rsidR="003F3BB6" w:rsidRDefault="003F3BB6" w:rsidP="003F3BB6">
      <w:pPr>
        <w:pStyle w:val="3"/>
      </w:pPr>
      <w:r>
        <w:rPr>
          <w:rFonts w:hint="eastAsia"/>
        </w:rPr>
        <w:t>开发工具</w:t>
      </w:r>
    </w:p>
    <w:p w:rsidR="003F3BB6" w:rsidRPr="003F3BB6" w:rsidRDefault="008E63DC" w:rsidP="003F3BB6">
      <w:pPr>
        <w:ind w:firstLine="480"/>
      </w:pPr>
      <w:r>
        <w:t>G</w:t>
      </w:r>
      <w:r>
        <w:rPr>
          <w:rFonts w:hint="eastAsia"/>
        </w:rPr>
        <w:t>oogle</w:t>
      </w:r>
      <w:r>
        <w:rPr>
          <w:rFonts w:hint="eastAsia"/>
        </w:rPr>
        <w:t>深度学习框架</w:t>
      </w:r>
      <w:r w:rsidRPr="008E63DC">
        <w:rPr>
          <w:rFonts w:hint="eastAsia"/>
        </w:rPr>
        <w:t>Tensorflow 1.0</w:t>
      </w:r>
      <w:r w:rsidRPr="008E63DC">
        <w:rPr>
          <w:rFonts w:hint="eastAsia"/>
        </w:rPr>
        <w:t>，</w:t>
      </w:r>
      <w:r>
        <w:rPr>
          <w:rFonts w:hint="eastAsia"/>
        </w:rPr>
        <w:t>计算机视觉库</w:t>
      </w:r>
      <w:r w:rsidRPr="008E63DC">
        <w:rPr>
          <w:rFonts w:hint="eastAsia"/>
        </w:rPr>
        <w:t>OpenCV</w:t>
      </w:r>
      <w:r w:rsidRPr="008E63DC">
        <w:rPr>
          <w:rFonts w:hint="eastAsia"/>
        </w:rPr>
        <w:t>，</w:t>
      </w:r>
      <w:r>
        <w:rPr>
          <w:rFonts w:hint="eastAsia"/>
        </w:rPr>
        <w:t>Python</w:t>
      </w:r>
      <w:r>
        <w:rPr>
          <w:rFonts w:hint="eastAsia"/>
        </w:rPr>
        <w:t>包管理工具</w:t>
      </w:r>
      <w:r w:rsidRPr="008E63DC">
        <w:rPr>
          <w:rFonts w:hint="eastAsia"/>
        </w:rPr>
        <w:t>Anaconda 3</w:t>
      </w:r>
      <w:r w:rsidRPr="008E63DC">
        <w:rPr>
          <w:rFonts w:hint="eastAsia"/>
        </w:rPr>
        <w:t>，</w:t>
      </w:r>
      <w:r>
        <w:rPr>
          <w:rFonts w:hint="eastAsia"/>
        </w:rPr>
        <w:t>代码编辑器</w:t>
      </w:r>
      <w:r w:rsidRPr="008E63DC">
        <w:rPr>
          <w:rFonts w:hint="eastAsia"/>
        </w:rPr>
        <w:t>Sublime 3</w:t>
      </w:r>
    </w:p>
    <w:p w:rsidR="00F248A1" w:rsidRDefault="00F248A1" w:rsidP="008E63DC">
      <w:pPr>
        <w:ind w:firstLineChars="0" w:firstLine="0"/>
      </w:pPr>
      <w:bookmarkStart w:id="0" w:name="_GoBack"/>
      <w:bookmarkEnd w:id="0"/>
    </w:p>
    <w:p w:rsidR="00F248A1" w:rsidRDefault="00F248A1" w:rsidP="00F248A1">
      <w:pPr>
        <w:ind w:firstLine="480"/>
      </w:pPr>
      <w:r>
        <w:rPr>
          <w:rFonts w:hint="eastAsia"/>
        </w:rPr>
        <w:t>具体到人脸检测的问题，在深度学习技术出现之前，几乎所有人脸检测都是采用滑动窗口式的方法。通过设计分类器，检测窗口区域是否为人脸。此外还需要对图片进行缩放再进行检测。这是</w:t>
      </w:r>
      <w:r>
        <w:rPr>
          <w:rFonts w:hint="eastAsia"/>
        </w:rPr>
        <w:t>2000-2012</w:t>
      </w:r>
      <w:r>
        <w:rPr>
          <w:rFonts w:hint="eastAsia"/>
        </w:rPr>
        <w:t>年以来主流的方法。</w:t>
      </w:r>
    </w:p>
    <w:p w:rsidR="00196A42" w:rsidRDefault="00F248A1" w:rsidP="00F248A1">
      <w:pPr>
        <w:ind w:firstLine="480"/>
      </w:pPr>
      <w:r>
        <w:rPr>
          <w:rFonts w:hint="eastAsia"/>
        </w:rPr>
        <w:t>神经网络的最大价值在于对特征的自动提取和抽象，它免去了人工提取特征的繁琐，可以自动找出复杂且有效的高阶特征。这一点类似于人的学习过程，先</w:t>
      </w:r>
      <w:r>
        <w:rPr>
          <w:rFonts w:hint="eastAsia"/>
        </w:rPr>
        <w:lastRenderedPageBreak/>
        <w:t>理解简单概念，再逐渐递进到复杂概念，神经网络每加深一层，可以提取的特征就更抽象。在本课题中正是使用</w:t>
      </w:r>
      <w:r>
        <w:rPr>
          <w:rFonts w:hint="eastAsia"/>
        </w:rPr>
        <w:t>FaceNet</w:t>
      </w:r>
      <w:r>
        <w:rPr>
          <w:rFonts w:hint="eastAsia"/>
        </w:rPr>
        <w:t>模型来解决人脸识别的问题，其中</w:t>
      </w:r>
      <w:r>
        <w:rPr>
          <w:rFonts w:hint="eastAsia"/>
        </w:rPr>
        <w:t>FaceNet</w:t>
      </w:r>
      <w:r>
        <w:rPr>
          <w:rFonts w:hint="eastAsia"/>
        </w:rPr>
        <w:t>是由训练集：</w:t>
      </w:r>
      <w:r>
        <w:rPr>
          <w:rFonts w:hint="eastAsia"/>
        </w:rPr>
        <w:t xml:space="preserve">MS-Celeb-1M  </w:t>
      </w:r>
      <w:r>
        <w:rPr>
          <w:rFonts w:hint="eastAsia"/>
        </w:rPr>
        <w:t>（</w:t>
      </w:r>
      <w:r>
        <w:rPr>
          <w:rFonts w:hint="eastAsia"/>
        </w:rPr>
        <w:t>10575</w:t>
      </w:r>
      <w:r>
        <w:rPr>
          <w:rFonts w:hint="eastAsia"/>
        </w:rPr>
        <w:t>个人共计</w:t>
      </w:r>
      <w:r>
        <w:rPr>
          <w:rFonts w:hint="eastAsia"/>
        </w:rPr>
        <w:t>453453</w:t>
      </w:r>
      <w:r>
        <w:rPr>
          <w:rFonts w:hint="eastAsia"/>
        </w:rPr>
        <w:t>张人脸图像）、网络模型（</w:t>
      </w:r>
      <w:r>
        <w:rPr>
          <w:rFonts w:hint="eastAsia"/>
        </w:rPr>
        <w:t>Inception-ResNet-v1</w:t>
      </w:r>
      <w:r>
        <w:rPr>
          <w:rFonts w:hint="eastAsia"/>
        </w:rPr>
        <w:t>）、</w:t>
      </w:r>
      <w:r>
        <w:rPr>
          <w:rFonts w:hint="eastAsia"/>
        </w:rPr>
        <w:t>Loss function</w:t>
      </w:r>
      <w:r>
        <w:rPr>
          <w:rFonts w:hint="eastAsia"/>
        </w:rPr>
        <w:t>（</w:t>
      </w:r>
      <w:r>
        <w:rPr>
          <w:rFonts w:hint="eastAsia"/>
        </w:rPr>
        <w:t>triplets loss</w:t>
      </w:r>
      <w:r>
        <w:rPr>
          <w:rFonts w:hint="eastAsia"/>
        </w:rPr>
        <w:t>）、预处理（人脸对齐</w:t>
      </w:r>
      <w:r>
        <w:rPr>
          <w:rFonts w:hint="eastAsia"/>
        </w:rPr>
        <w:t>Face Alignment</w:t>
      </w:r>
      <w:r>
        <w:rPr>
          <w:rFonts w:hint="eastAsia"/>
        </w:rPr>
        <w:t>：</w:t>
      </w:r>
      <w:r>
        <w:rPr>
          <w:rFonts w:hint="eastAsia"/>
        </w:rPr>
        <w:t>MTCNN</w:t>
      </w:r>
      <w:r>
        <w:rPr>
          <w:rFonts w:hint="eastAsia"/>
        </w:rPr>
        <w:t>）测试：（</w:t>
      </w:r>
      <w:r>
        <w:rPr>
          <w:rFonts w:hint="eastAsia"/>
        </w:rPr>
        <w:t>LFW</w:t>
      </w:r>
      <w:r w:rsidR="007D5664">
        <w:rPr>
          <w:rFonts w:hint="eastAsia"/>
        </w:rPr>
        <w:t>）。</w:t>
      </w:r>
    </w:p>
    <w:p w:rsidR="00BF47AE" w:rsidRDefault="00BF47AE" w:rsidP="00F248A1">
      <w:pPr>
        <w:ind w:firstLine="480"/>
      </w:pPr>
      <w:r>
        <w:rPr>
          <w:rFonts w:hint="eastAsia"/>
        </w:rPr>
        <w:t>选择深度学习方法的原因：</w:t>
      </w:r>
    </w:p>
    <w:p w:rsidR="00BF47AE" w:rsidRDefault="00BF47AE" w:rsidP="00F248A1">
      <w:pPr>
        <w:ind w:firstLine="480"/>
      </w:pPr>
      <w:r>
        <w:rPr>
          <w:rFonts w:hint="eastAsia"/>
        </w:rPr>
        <w:t>第一</w:t>
      </w:r>
      <w:r w:rsidR="009D7225">
        <w:rPr>
          <w:rFonts w:hint="eastAsia"/>
        </w:rPr>
        <w:t>，</w:t>
      </w:r>
      <w:r>
        <w:t>最重要的</w:t>
      </w:r>
      <w:r>
        <w:rPr>
          <w:rFonts w:hint="eastAsia"/>
        </w:rPr>
        <w:t>因素</w:t>
      </w:r>
      <w:r w:rsidR="009D7225">
        <w:t>是深度学习可以做到传统方法无法企及的精度</w:t>
      </w:r>
      <w:r w:rsidR="009D7225">
        <w:rPr>
          <w:rFonts w:hint="eastAsia"/>
        </w:rPr>
        <w:t>。</w:t>
      </w:r>
      <w:r>
        <w:t>这是关</w:t>
      </w:r>
      <w:r w:rsidR="009D7225">
        <w:t>键中的关键</w:t>
      </w:r>
      <w:r w:rsidR="009D7225">
        <w:rPr>
          <w:rFonts w:hint="eastAsia"/>
        </w:rPr>
        <w:t>。</w:t>
      </w:r>
      <w:r>
        <w:rPr>
          <w:rFonts w:hint="eastAsia"/>
        </w:rPr>
        <w:t>许多</w:t>
      </w:r>
      <w:r w:rsidR="009D7225">
        <w:rPr>
          <w:rFonts w:hint="eastAsia"/>
        </w:rPr>
        <w:t>人脸识别的</w:t>
      </w:r>
      <w:r>
        <w:rPr>
          <w:rFonts w:hint="eastAsia"/>
        </w:rPr>
        <w:t>深度学习方法</w:t>
      </w:r>
      <w:r w:rsidR="009D7225">
        <w:rPr>
          <w:rFonts w:hint="eastAsia"/>
        </w:rPr>
        <w:t>，如</w:t>
      </w:r>
      <w:r w:rsidR="009D7225">
        <w:rPr>
          <w:rFonts w:hint="eastAsia"/>
        </w:rPr>
        <w:t>face++</w:t>
      </w:r>
      <w:r w:rsidR="009D7225">
        <w:rPr>
          <w:rFonts w:hint="eastAsia"/>
        </w:rPr>
        <w:t>，</w:t>
      </w:r>
      <w:r w:rsidR="009D7225">
        <w:rPr>
          <w:rFonts w:hint="eastAsia"/>
        </w:rPr>
        <w:t>DeepID3</w:t>
      </w:r>
      <w:r w:rsidR="009D7225">
        <w:rPr>
          <w:rFonts w:hint="eastAsia"/>
        </w:rPr>
        <w:t>，</w:t>
      </w:r>
      <w:r w:rsidR="009D7225">
        <w:rPr>
          <w:rFonts w:hint="eastAsia"/>
        </w:rPr>
        <w:t>FaceNet</w:t>
      </w:r>
      <w:r w:rsidR="009D7225">
        <w:rPr>
          <w:rFonts w:hint="eastAsia"/>
        </w:rPr>
        <w:t>等，在</w:t>
      </w:r>
      <w:r w:rsidR="009D7225">
        <w:rPr>
          <w:rFonts w:hint="eastAsia"/>
        </w:rPr>
        <w:t>LFW</w:t>
      </w:r>
      <w:r w:rsidR="009D7225">
        <w:rPr>
          <w:rFonts w:hint="eastAsia"/>
        </w:rPr>
        <w:t>数据集上的识别精度已经赶上甚至超过人工识别精度。</w:t>
      </w:r>
    </w:p>
    <w:p w:rsidR="00BF47AE" w:rsidRDefault="009D7225" w:rsidP="00BF47AE">
      <w:pPr>
        <w:ind w:firstLine="480"/>
      </w:pPr>
      <w:r>
        <w:rPr>
          <w:rFonts w:hint="eastAsia"/>
        </w:rPr>
        <w:t>第二，深度学习算法的通用性很强。</w:t>
      </w:r>
      <w:r w:rsidR="00BF47AE">
        <w:rPr>
          <w:rFonts w:hint="eastAsia"/>
        </w:rPr>
        <w:t>在传统算法里面，针对不同的物体</w:t>
      </w:r>
      <w:r>
        <w:rPr>
          <w:rFonts w:hint="eastAsia"/>
        </w:rPr>
        <w:t>的目标检测</w:t>
      </w:r>
      <w:r w:rsidR="00BF47AE">
        <w:rPr>
          <w:rFonts w:hint="eastAsia"/>
        </w:rPr>
        <w:t>需要定制化不同的算法。相比来看，基于深度学习的算法更加通用，比如</w:t>
      </w:r>
      <w:r w:rsidR="00BF47AE">
        <w:rPr>
          <w:rFonts w:hint="eastAsia"/>
        </w:rPr>
        <w:t>faster RCNN</w:t>
      </w:r>
      <w:r>
        <w:rPr>
          <w:rFonts w:hint="eastAsia"/>
        </w:rPr>
        <w:t>在人脸、行人、</w:t>
      </w:r>
      <w:r w:rsidR="00BF47AE">
        <w:rPr>
          <w:rFonts w:hint="eastAsia"/>
        </w:rPr>
        <w:t>一般物体检测任务上都可以取得非常好的效果。</w:t>
      </w:r>
    </w:p>
    <w:p w:rsidR="00BF47AE" w:rsidRDefault="00C672AC" w:rsidP="00C672AC">
      <w:pPr>
        <w:ind w:firstLine="480"/>
      </w:pPr>
      <w:r>
        <w:rPr>
          <w:rFonts w:hint="eastAsia"/>
        </w:rPr>
        <w:t>第三</w:t>
      </w:r>
      <w:r w:rsidR="00BF47AE">
        <w:rPr>
          <w:rFonts w:hint="eastAsia"/>
        </w:rPr>
        <w:t>，深度学习获得的特征</w:t>
      </w:r>
      <w:r>
        <w:rPr>
          <w:rFonts w:hint="eastAsia"/>
        </w:rPr>
        <w:t>（</w:t>
      </w:r>
      <w:r>
        <w:rPr>
          <w:rFonts w:hint="eastAsia"/>
        </w:rPr>
        <w:t>feature</w:t>
      </w:r>
      <w:r>
        <w:rPr>
          <w:rFonts w:hint="eastAsia"/>
        </w:rPr>
        <w:t>）</w:t>
      </w:r>
      <w:r w:rsidR="00BF47AE">
        <w:rPr>
          <w:rFonts w:hint="eastAsia"/>
        </w:rPr>
        <w:t>有很强的迁移能力。所谓特征迁移能力，指的是在</w:t>
      </w:r>
      <w:r w:rsidR="00BF47AE">
        <w:rPr>
          <w:rFonts w:hint="eastAsia"/>
        </w:rPr>
        <w:t>A</w:t>
      </w:r>
      <w:r w:rsidR="00BF47AE">
        <w:rPr>
          <w:rFonts w:hint="eastAsia"/>
        </w:rPr>
        <w:t>任务上学习到一些特征，在</w:t>
      </w:r>
      <w:r w:rsidR="00BF47AE">
        <w:rPr>
          <w:rFonts w:hint="eastAsia"/>
        </w:rPr>
        <w:t>B</w:t>
      </w:r>
      <w:r w:rsidR="00BF47AE">
        <w:rPr>
          <w:rFonts w:hint="eastAsia"/>
        </w:rPr>
        <w:t>任务上使用也可以获得非常好的效果。例如在</w:t>
      </w:r>
      <w:r w:rsidR="00BF47AE">
        <w:rPr>
          <w:rFonts w:hint="eastAsia"/>
        </w:rPr>
        <w:t>ImageNet</w:t>
      </w:r>
      <w:r w:rsidR="00BF47AE">
        <w:rPr>
          <w:rFonts w:hint="eastAsia"/>
        </w:rPr>
        <w:t>（物体为主）上学习到的特征在场景分类任务上也能取得非常好的效果。</w:t>
      </w:r>
    </w:p>
    <w:p w:rsidR="00BF47AE" w:rsidRPr="00633E6A" w:rsidRDefault="00C672AC" w:rsidP="00BF47AE">
      <w:pPr>
        <w:ind w:firstLine="480"/>
      </w:pPr>
      <w:r>
        <w:rPr>
          <w:rFonts w:hint="eastAsia"/>
        </w:rPr>
        <w:t>第四，</w:t>
      </w:r>
      <w:r w:rsidR="00BF47AE">
        <w:rPr>
          <w:rFonts w:hint="eastAsia"/>
        </w:rPr>
        <w:t>工程开发、优化、维护成本低。深度学习计算主要是卷积和矩阵乘，针对这种计算优化，所有深度学习算法都可以提升性能。另外，通过组合现有的层</w:t>
      </w:r>
      <w:r>
        <w:rPr>
          <w:rFonts w:hint="eastAsia"/>
        </w:rPr>
        <w:t>（</w:t>
      </w:r>
      <w:r>
        <w:rPr>
          <w:rFonts w:hint="eastAsia"/>
        </w:rPr>
        <w:t>layer</w:t>
      </w:r>
      <w:r>
        <w:rPr>
          <w:rFonts w:hint="eastAsia"/>
        </w:rPr>
        <w:t>），</w:t>
      </w:r>
      <w:r w:rsidR="00BF47AE">
        <w:rPr>
          <w:rFonts w:hint="eastAsia"/>
        </w:rPr>
        <w:t>可以实现大量复杂网络结构和一些算法，开发维护的成本低。</w:t>
      </w:r>
    </w:p>
    <w:sectPr w:rsidR="00BF47AE" w:rsidRPr="00633E6A" w:rsidSect="002670E7">
      <w:headerReference w:type="default" r:id="rId14"/>
      <w:footerReference w:type="default" r:id="rId15"/>
      <w:pgSz w:w="11906" w:h="16838"/>
      <w:pgMar w:top="1440" w:right="1797" w:bottom="1440" w:left="1797" w:header="851" w:footer="992" w:gutter="0"/>
      <w:pgNumType w:start="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3A08" w:rsidRDefault="009B3A08" w:rsidP="00334D19">
      <w:pPr>
        <w:ind w:firstLine="480"/>
      </w:pPr>
      <w:r>
        <w:separator/>
      </w:r>
    </w:p>
  </w:endnote>
  <w:endnote w:type="continuationSeparator" w:id="0">
    <w:p w:rsidR="009B3A08" w:rsidRDefault="009B3A08" w:rsidP="00334D1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225" w:rsidRDefault="009D7225">
    <w:pPr>
      <w:pStyle w:val="a8"/>
      <w:ind w:firstLine="360"/>
    </w:pPr>
  </w:p>
  <w:p w:rsidR="009D7225" w:rsidRDefault="009D7225">
    <w:pPr>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225" w:rsidRPr="00FF2008" w:rsidRDefault="009D7225" w:rsidP="00FF2008">
    <w:pPr>
      <w:pStyle w:val="a8"/>
      <w:ind w:firstLine="420"/>
      <w:jc w:val="center"/>
      <w:rPr>
        <w:rFonts w:ascii="宋体" w:hAnsi="宋体"/>
        <w:sz w:val="21"/>
        <w:szCs w:val="21"/>
      </w:rPr>
    </w:pPr>
  </w:p>
  <w:p w:rsidR="009D7225" w:rsidRDefault="009D7225">
    <w:pPr>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225" w:rsidRDefault="009D7225">
    <w:pPr>
      <w:pStyle w:val="a8"/>
      <w:ind w:firstLine="360"/>
    </w:pPr>
  </w:p>
  <w:p w:rsidR="009D7225" w:rsidRDefault="009D7225">
    <w:pPr>
      <w:ind w:firstLine="48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225" w:rsidRPr="00FF2008" w:rsidRDefault="009D7225" w:rsidP="00FF2008">
    <w:pPr>
      <w:pStyle w:val="a8"/>
      <w:ind w:firstLine="420"/>
      <w:jc w:val="center"/>
      <w:rPr>
        <w:rFonts w:ascii="宋体" w:hAnsi="宋体"/>
        <w:sz w:val="21"/>
        <w:szCs w:val="21"/>
      </w:rPr>
    </w:pPr>
    <w:r w:rsidRPr="004242BF">
      <w:rPr>
        <w:rFonts w:ascii="宋体" w:hAnsi="宋体"/>
        <w:sz w:val="21"/>
        <w:szCs w:val="21"/>
      </w:rPr>
      <w:fldChar w:fldCharType="begin"/>
    </w:r>
    <w:r w:rsidRPr="004242BF">
      <w:rPr>
        <w:rFonts w:ascii="宋体" w:hAnsi="宋体"/>
        <w:sz w:val="21"/>
        <w:szCs w:val="21"/>
      </w:rPr>
      <w:instrText>PAGE   \* MERGEFORMAT</w:instrText>
    </w:r>
    <w:r w:rsidRPr="004242BF">
      <w:rPr>
        <w:rFonts w:ascii="宋体" w:hAnsi="宋体"/>
        <w:sz w:val="21"/>
        <w:szCs w:val="21"/>
      </w:rPr>
      <w:fldChar w:fldCharType="separate"/>
    </w:r>
    <w:r w:rsidR="008E63DC" w:rsidRPr="008E63DC">
      <w:rPr>
        <w:rFonts w:ascii="宋体" w:hAnsi="宋体"/>
        <w:noProof/>
        <w:sz w:val="21"/>
        <w:szCs w:val="21"/>
        <w:lang w:val="zh-CN"/>
      </w:rPr>
      <w:t>4</w:t>
    </w:r>
    <w:r w:rsidRPr="004242BF">
      <w:rPr>
        <w:rFonts w:ascii="宋体" w:hAnsi="宋体"/>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3A08" w:rsidRDefault="009B3A08" w:rsidP="00334D19">
      <w:pPr>
        <w:ind w:firstLine="480"/>
      </w:pPr>
      <w:r>
        <w:separator/>
      </w:r>
    </w:p>
  </w:footnote>
  <w:footnote w:type="continuationSeparator" w:id="0">
    <w:p w:rsidR="009B3A08" w:rsidRDefault="009B3A08" w:rsidP="00334D19">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225" w:rsidRDefault="009D7225">
    <w:pPr>
      <w:pStyle w:val="a6"/>
      <w:ind w:firstLine="360"/>
    </w:pPr>
  </w:p>
  <w:p w:rsidR="009D7225" w:rsidRDefault="009D7225">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225" w:rsidRDefault="009D7225" w:rsidP="0033090E">
    <w:pPr>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225" w:rsidRDefault="009D7225">
    <w:pPr>
      <w:pStyle w:val="a6"/>
      <w:ind w:firstLine="360"/>
    </w:pPr>
  </w:p>
  <w:p w:rsidR="009D7225" w:rsidRDefault="009D7225">
    <w:pPr>
      <w:ind w:firstLine="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225" w:rsidRPr="00EE1304" w:rsidRDefault="009D7225" w:rsidP="00EE1304">
    <w:pPr>
      <w:pStyle w:val="a6"/>
      <w:ind w:firstLine="480"/>
      <w:rPr>
        <w:sz w:val="24"/>
        <w:szCs w:val="24"/>
      </w:rPr>
    </w:pPr>
    <w:r>
      <w:rPr>
        <w:rFonts w:hint="eastAsia"/>
        <w:sz w:val="24"/>
        <w:szCs w:val="24"/>
      </w:rPr>
      <w:t>软件需求分析与开发计划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C14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E3A612D"/>
    <w:multiLevelType w:val="multilevel"/>
    <w:tmpl w:val="EA26531E"/>
    <w:lvl w:ilvl="0">
      <w:start w:val="1"/>
      <w:numFmt w:val="decimal"/>
      <w:pStyle w:val="a"/>
      <w:lvlText w:val="第%1章"/>
      <w:lvlJc w:val="left"/>
      <w:pPr>
        <w:ind w:left="375" w:hanging="375"/>
      </w:pPr>
      <w:rPr>
        <w:rFonts w:hint="default"/>
      </w:rPr>
    </w:lvl>
    <w:lvl w:ilvl="1">
      <w:start w:val="1"/>
      <w:numFmt w:val="decimal"/>
      <w:pStyle w:val="a0"/>
      <w:lvlText w:val="%1.%2"/>
      <w:lvlJc w:val="left"/>
      <w:pPr>
        <w:ind w:left="375" w:hanging="375"/>
      </w:pPr>
      <w:rPr>
        <w:rFonts w:hint="default"/>
      </w:rPr>
    </w:lvl>
    <w:lvl w:ilvl="2">
      <w:start w:val="1"/>
      <w:numFmt w:val="decimal"/>
      <w:pStyle w:val="a1"/>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EF96739"/>
    <w:multiLevelType w:val="hybridMultilevel"/>
    <w:tmpl w:val="403A6B6C"/>
    <w:lvl w:ilvl="0" w:tplc="37CA94FE">
      <w:start w:val="1"/>
      <w:numFmt w:val="decimal"/>
      <w:lvlText w:val="%1)"/>
      <w:lvlJc w:val="left"/>
      <w:pPr>
        <w:tabs>
          <w:tab w:val="num" w:pos="941"/>
        </w:tabs>
        <w:ind w:left="940" w:hanging="420"/>
      </w:pPr>
      <w:rPr>
        <w:rFonts w:hint="eastAsia"/>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3" w15:restartNumberingAfterBreak="0">
    <w:nsid w:val="1F966631"/>
    <w:multiLevelType w:val="hybridMultilevel"/>
    <w:tmpl w:val="403A6B6C"/>
    <w:lvl w:ilvl="0" w:tplc="37CA94FE">
      <w:start w:val="1"/>
      <w:numFmt w:val="decimal"/>
      <w:lvlText w:val="%1)"/>
      <w:lvlJc w:val="left"/>
      <w:pPr>
        <w:tabs>
          <w:tab w:val="num" w:pos="941"/>
        </w:tabs>
        <w:ind w:left="940" w:hanging="420"/>
      </w:pPr>
      <w:rPr>
        <w:rFonts w:hint="eastAsia"/>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4" w15:restartNumberingAfterBreak="0">
    <w:nsid w:val="23AE76E3"/>
    <w:multiLevelType w:val="hybridMultilevel"/>
    <w:tmpl w:val="306E73C8"/>
    <w:lvl w:ilvl="0" w:tplc="9B0A3706">
      <w:start w:val="1"/>
      <w:numFmt w:val="decimal"/>
      <w:lvlText w:val="%1)"/>
      <w:lvlJc w:val="left"/>
      <w:pPr>
        <w:tabs>
          <w:tab w:val="num" w:pos="941"/>
        </w:tabs>
        <w:ind w:left="941" w:hanging="421"/>
      </w:pPr>
      <w:rPr>
        <w:rFonts w:hint="eastAsia"/>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5" w15:restartNumberingAfterBreak="0">
    <w:nsid w:val="246C6988"/>
    <w:multiLevelType w:val="hybridMultilevel"/>
    <w:tmpl w:val="589242BE"/>
    <w:lvl w:ilvl="0" w:tplc="6D5A994A">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6" w15:restartNumberingAfterBreak="0">
    <w:nsid w:val="2D9F60E8"/>
    <w:multiLevelType w:val="multilevel"/>
    <w:tmpl w:val="2608767C"/>
    <w:lvl w:ilvl="0">
      <w:start w:val="1"/>
      <w:numFmt w:val="decimal"/>
      <w:suff w:val="space"/>
      <w:lvlText w:val="第%1章"/>
      <w:lvlJc w:val="left"/>
      <w:pPr>
        <w:ind w:left="425" w:hanging="425"/>
      </w:pPr>
      <w:rPr>
        <w:rFonts w:hint="default"/>
      </w:rPr>
    </w:lvl>
    <w:lvl w:ilvl="1">
      <w:start w:val="1"/>
      <w:numFmt w:val="decimal"/>
      <w:suff w:val="space"/>
      <w:lvlText w:val="%1.%2"/>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position w:val="0"/>
        <w:u w:val="none"/>
        <w:effect w:val="none"/>
        <w:vertAlign w:val="baseline"/>
        <w:em w:val="none"/>
        <w:specVanish w:val="0"/>
      </w:rPr>
    </w:lvl>
    <w:lvl w:ilvl="2">
      <w:start w:val="1"/>
      <w:numFmt w:val="decima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327E4244"/>
    <w:multiLevelType w:val="hybridMultilevel"/>
    <w:tmpl w:val="0A885AEE"/>
    <w:lvl w:ilvl="0" w:tplc="E552386E">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8" w15:restartNumberingAfterBreak="0">
    <w:nsid w:val="32B50E27"/>
    <w:multiLevelType w:val="hybridMultilevel"/>
    <w:tmpl w:val="932A2F04"/>
    <w:lvl w:ilvl="0" w:tplc="42CE2700">
      <w:start w:val="1"/>
      <w:numFmt w:val="decimal"/>
      <w:suff w:val="space"/>
      <w:lvlText w:val="第%1章， "/>
      <w:lvlJc w:val="left"/>
      <w:pPr>
        <w:ind w:left="1600" w:hanging="1080"/>
      </w:pPr>
      <w:rPr>
        <w:rFonts w:hint="eastAsia"/>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9" w15:restartNumberingAfterBreak="0">
    <w:nsid w:val="37F5620C"/>
    <w:multiLevelType w:val="hybridMultilevel"/>
    <w:tmpl w:val="8A041D7E"/>
    <w:lvl w:ilvl="0" w:tplc="BF98BA64">
      <w:start w:val="1"/>
      <w:numFmt w:val="bullet"/>
      <w:lvlText w:val="•"/>
      <w:lvlJc w:val="left"/>
      <w:pPr>
        <w:tabs>
          <w:tab w:val="num" w:pos="720"/>
        </w:tabs>
        <w:ind w:left="720" w:hanging="360"/>
      </w:pPr>
      <w:rPr>
        <w:rFonts w:ascii="Arial" w:hAnsi="Arial" w:hint="default"/>
      </w:rPr>
    </w:lvl>
    <w:lvl w:ilvl="1" w:tplc="057EF450" w:tentative="1">
      <w:start w:val="1"/>
      <w:numFmt w:val="bullet"/>
      <w:lvlText w:val="•"/>
      <w:lvlJc w:val="left"/>
      <w:pPr>
        <w:tabs>
          <w:tab w:val="num" w:pos="1440"/>
        </w:tabs>
        <w:ind w:left="1440" w:hanging="360"/>
      </w:pPr>
      <w:rPr>
        <w:rFonts w:ascii="Arial" w:hAnsi="Arial" w:hint="default"/>
      </w:rPr>
    </w:lvl>
    <w:lvl w:ilvl="2" w:tplc="68448E0C" w:tentative="1">
      <w:start w:val="1"/>
      <w:numFmt w:val="bullet"/>
      <w:lvlText w:val="•"/>
      <w:lvlJc w:val="left"/>
      <w:pPr>
        <w:tabs>
          <w:tab w:val="num" w:pos="2160"/>
        </w:tabs>
        <w:ind w:left="2160" w:hanging="360"/>
      </w:pPr>
      <w:rPr>
        <w:rFonts w:ascii="Arial" w:hAnsi="Arial" w:hint="default"/>
      </w:rPr>
    </w:lvl>
    <w:lvl w:ilvl="3" w:tplc="E70C4C4A" w:tentative="1">
      <w:start w:val="1"/>
      <w:numFmt w:val="bullet"/>
      <w:lvlText w:val="•"/>
      <w:lvlJc w:val="left"/>
      <w:pPr>
        <w:tabs>
          <w:tab w:val="num" w:pos="2880"/>
        </w:tabs>
        <w:ind w:left="2880" w:hanging="360"/>
      </w:pPr>
      <w:rPr>
        <w:rFonts w:ascii="Arial" w:hAnsi="Arial" w:hint="default"/>
      </w:rPr>
    </w:lvl>
    <w:lvl w:ilvl="4" w:tplc="015C90F8" w:tentative="1">
      <w:start w:val="1"/>
      <w:numFmt w:val="bullet"/>
      <w:lvlText w:val="•"/>
      <w:lvlJc w:val="left"/>
      <w:pPr>
        <w:tabs>
          <w:tab w:val="num" w:pos="3600"/>
        </w:tabs>
        <w:ind w:left="3600" w:hanging="360"/>
      </w:pPr>
      <w:rPr>
        <w:rFonts w:ascii="Arial" w:hAnsi="Arial" w:hint="default"/>
      </w:rPr>
    </w:lvl>
    <w:lvl w:ilvl="5" w:tplc="DC82E12C" w:tentative="1">
      <w:start w:val="1"/>
      <w:numFmt w:val="bullet"/>
      <w:lvlText w:val="•"/>
      <w:lvlJc w:val="left"/>
      <w:pPr>
        <w:tabs>
          <w:tab w:val="num" w:pos="4320"/>
        </w:tabs>
        <w:ind w:left="4320" w:hanging="360"/>
      </w:pPr>
      <w:rPr>
        <w:rFonts w:ascii="Arial" w:hAnsi="Arial" w:hint="default"/>
      </w:rPr>
    </w:lvl>
    <w:lvl w:ilvl="6" w:tplc="EDBCE302" w:tentative="1">
      <w:start w:val="1"/>
      <w:numFmt w:val="bullet"/>
      <w:lvlText w:val="•"/>
      <w:lvlJc w:val="left"/>
      <w:pPr>
        <w:tabs>
          <w:tab w:val="num" w:pos="5040"/>
        </w:tabs>
        <w:ind w:left="5040" w:hanging="360"/>
      </w:pPr>
      <w:rPr>
        <w:rFonts w:ascii="Arial" w:hAnsi="Arial" w:hint="default"/>
      </w:rPr>
    </w:lvl>
    <w:lvl w:ilvl="7" w:tplc="513E3A18" w:tentative="1">
      <w:start w:val="1"/>
      <w:numFmt w:val="bullet"/>
      <w:lvlText w:val="•"/>
      <w:lvlJc w:val="left"/>
      <w:pPr>
        <w:tabs>
          <w:tab w:val="num" w:pos="5760"/>
        </w:tabs>
        <w:ind w:left="5760" w:hanging="360"/>
      </w:pPr>
      <w:rPr>
        <w:rFonts w:ascii="Arial" w:hAnsi="Arial" w:hint="default"/>
      </w:rPr>
    </w:lvl>
    <w:lvl w:ilvl="8" w:tplc="18EC89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A8B2097"/>
    <w:multiLevelType w:val="hybridMultilevel"/>
    <w:tmpl w:val="594627BC"/>
    <w:lvl w:ilvl="0" w:tplc="85905AA2">
      <w:start w:val="1"/>
      <w:numFmt w:val="decimal"/>
      <w:lvlText w:val="%1)"/>
      <w:lvlJc w:val="left"/>
      <w:pPr>
        <w:tabs>
          <w:tab w:val="num" w:pos="941"/>
        </w:tabs>
        <w:ind w:left="940" w:hanging="420"/>
      </w:pPr>
      <w:rPr>
        <w:rFonts w:hint="eastAsia"/>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1" w15:restartNumberingAfterBreak="0">
    <w:nsid w:val="3E8649D8"/>
    <w:multiLevelType w:val="hybridMultilevel"/>
    <w:tmpl w:val="8C869510"/>
    <w:lvl w:ilvl="0" w:tplc="035E93C6">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3D6CA2"/>
    <w:multiLevelType w:val="hybridMultilevel"/>
    <w:tmpl w:val="9D962F6A"/>
    <w:lvl w:ilvl="0" w:tplc="5DE2034C">
      <w:start w:val="1"/>
      <w:numFmt w:val="bullet"/>
      <w:lvlText w:val="•"/>
      <w:lvlJc w:val="left"/>
      <w:pPr>
        <w:tabs>
          <w:tab w:val="num" w:pos="720"/>
        </w:tabs>
        <w:ind w:left="720" w:hanging="360"/>
      </w:pPr>
      <w:rPr>
        <w:rFonts w:ascii="Arial" w:hAnsi="Arial" w:hint="default"/>
      </w:rPr>
    </w:lvl>
    <w:lvl w:ilvl="1" w:tplc="CBA2B32A" w:tentative="1">
      <w:start w:val="1"/>
      <w:numFmt w:val="bullet"/>
      <w:lvlText w:val="•"/>
      <w:lvlJc w:val="left"/>
      <w:pPr>
        <w:tabs>
          <w:tab w:val="num" w:pos="1440"/>
        </w:tabs>
        <w:ind w:left="1440" w:hanging="360"/>
      </w:pPr>
      <w:rPr>
        <w:rFonts w:ascii="Arial" w:hAnsi="Arial" w:hint="default"/>
      </w:rPr>
    </w:lvl>
    <w:lvl w:ilvl="2" w:tplc="EA42A1C6" w:tentative="1">
      <w:start w:val="1"/>
      <w:numFmt w:val="bullet"/>
      <w:lvlText w:val="•"/>
      <w:lvlJc w:val="left"/>
      <w:pPr>
        <w:tabs>
          <w:tab w:val="num" w:pos="2160"/>
        </w:tabs>
        <w:ind w:left="2160" w:hanging="360"/>
      </w:pPr>
      <w:rPr>
        <w:rFonts w:ascii="Arial" w:hAnsi="Arial" w:hint="default"/>
      </w:rPr>
    </w:lvl>
    <w:lvl w:ilvl="3" w:tplc="A4AE4D90" w:tentative="1">
      <w:start w:val="1"/>
      <w:numFmt w:val="bullet"/>
      <w:lvlText w:val="•"/>
      <w:lvlJc w:val="left"/>
      <w:pPr>
        <w:tabs>
          <w:tab w:val="num" w:pos="2880"/>
        </w:tabs>
        <w:ind w:left="2880" w:hanging="360"/>
      </w:pPr>
      <w:rPr>
        <w:rFonts w:ascii="Arial" w:hAnsi="Arial" w:hint="default"/>
      </w:rPr>
    </w:lvl>
    <w:lvl w:ilvl="4" w:tplc="DD7431E6" w:tentative="1">
      <w:start w:val="1"/>
      <w:numFmt w:val="bullet"/>
      <w:lvlText w:val="•"/>
      <w:lvlJc w:val="left"/>
      <w:pPr>
        <w:tabs>
          <w:tab w:val="num" w:pos="3600"/>
        </w:tabs>
        <w:ind w:left="3600" w:hanging="360"/>
      </w:pPr>
      <w:rPr>
        <w:rFonts w:ascii="Arial" w:hAnsi="Arial" w:hint="default"/>
      </w:rPr>
    </w:lvl>
    <w:lvl w:ilvl="5" w:tplc="9222949A" w:tentative="1">
      <w:start w:val="1"/>
      <w:numFmt w:val="bullet"/>
      <w:lvlText w:val="•"/>
      <w:lvlJc w:val="left"/>
      <w:pPr>
        <w:tabs>
          <w:tab w:val="num" w:pos="4320"/>
        </w:tabs>
        <w:ind w:left="4320" w:hanging="360"/>
      </w:pPr>
      <w:rPr>
        <w:rFonts w:ascii="Arial" w:hAnsi="Arial" w:hint="default"/>
      </w:rPr>
    </w:lvl>
    <w:lvl w:ilvl="6" w:tplc="3F7016A2" w:tentative="1">
      <w:start w:val="1"/>
      <w:numFmt w:val="bullet"/>
      <w:lvlText w:val="•"/>
      <w:lvlJc w:val="left"/>
      <w:pPr>
        <w:tabs>
          <w:tab w:val="num" w:pos="5040"/>
        </w:tabs>
        <w:ind w:left="5040" w:hanging="360"/>
      </w:pPr>
      <w:rPr>
        <w:rFonts w:ascii="Arial" w:hAnsi="Arial" w:hint="default"/>
      </w:rPr>
    </w:lvl>
    <w:lvl w:ilvl="7" w:tplc="9C12C378" w:tentative="1">
      <w:start w:val="1"/>
      <w:numFmt w:val="bullet"/>
      <w:lvlText w:val="•"/>
      <w:lvlJc w:val="left"/>
      <w:pPr>
        <w:tabs>
          <w:tab w:val="num" w:pos="5760"/>
        </w:tabs>
        <w:ind w:left="5760" w:hanging="360"/>
      </w:pPr>
      <w:rPr>
        <w:rFonts w:ascii="Arial" w:hAnsi="Arial" w:hint="default"/>
      </w:rPr>
    </w:lvl>
    <w:lvl w:ilvl="8" w:tplc="80C4824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19872EB"/>
    <w:multiLevelType w:val="hybridMultilevel"/>
    <w:tmpl w:val="5816B4E6"/>
    <w:lvl w:ilvl="0" w:tplc="04090011">
      <w:start w:val="1"/>
      <w:numFmt w:val="decimal"/>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4" w15:restartNumberingAfterBreak="0">
    <w:nsid w:val="565303AD"/>
    <w:multiLevelType w:val="hybridMultilevel"/>
    <w:tmpl w:val="FD344A3A"/>
    <w:lvl w:ilvl="0" w:tplc="538C9058">
      <w:start w:val="1"/>
      <w:numFmt w:val="decimal"/>
      <w:lvlText w:val="[%1]"/>
      <w:lvlJc w:val="left"/>
      <w:pPr>
        <w:tabs>
          <w:tab w:val="num" w:pos="499"/>
        </w:tabs>
        <w:ind w:left="500" w:hanging="50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CBF4702"/>
    <w:multiLevelType w:val="hybridMultilevel"/>
    <w:tmpl w:val="A86CC92A"/>
    <w:lvl w:ilvl="0" w:tplc="82E65732">
      <w:start w:val="1"/>
      <w:numFmt w:val="decimal"/>
      <w:lvlText w:val="%1)"/>
      <w:lvlJc w:val="left"/>
      <w:pPr>
        <w:tabs>
          <w:tab w:val="num" w:pos="941"/>
        </w:tabs>
        <w:ind w:left="941" w:hanging="421"/>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6" w15:restartNumberingAfterBreak="0">
    <w:nsid w:val="5D706E28"/>
    <w:multiLevelType w:val="hybridMultilevel"/>
    <w:tmpl w:val="62CA6020"/>
    <w:lvl w:ilvl="0" w:tplc="D5D254C4">
      <w:start w:val="1"/>
      <w:numFmt w:val="decimal"/>
      <w:lvlText w:val="%1)"/>
      <w:lvlJc w:val="left"/>
      <w:pPr>
        <w:ind w:left="940" w:hanging="420"/>
      </w:pPr>
      <w:rPr>
        <w:rFonts w:hint="eastAsia"/>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7" w15:restartNumberingAfterBreak="0">
    <w:nsid w:val="60FB460B"/>
    <w:multiLevelType w:val="multilevel"/>
    <w:tmpl w:val="5A780662"/>
    <w:lvl w:ilvl="0">
      <w:start w:val="1"/>
      <w:numFmt w:val="decimal"/>
      <w:pStyle w:val="1"/>
      <w:suff w:val="space"/>
      <w:lvlText w:val="%1 "/>
      <w:lvlJc w:val="left"/>
      <w:pPr>
        <w:ind w:left="425" w:hanging="425"/>
      </w:pPr>
      <w:rPr>
        <w:rFonts w:hint="default"/>
      </w:rPr>
    </w:lvl>
    <w:lvl w:ilvl="1">
      <w:start w:val="1"/>
      <w:numFmt w:val="decimal"/>
      <w:pStyle w:val="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position w:val="0"/>
        <w:u w:val="none"/>
        <w:effect w:val="none"/>
        <w:vertAlign w:val="baseline"/>
        <w:em w:val="none"/>
        <w:specVanish w:val="0"/>
      </w:rPr>
    </w:lvl>
    <w:lvl w:ilvl="2">
      <w:start w:val="1"/>
      <w:numFmt w:val="decimal"/>
      <w:pStyle w:val="3"/>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2452E02"/>
    <w:multiLevelType w:val="hybridMultilevel"/>
    <w:tmpl w:val="297E48A2"/>
    <w:lvl w:ilvl="0" w:tplc="0FA6A9BC">
      <w:start w:val="1"/>
      <w:numFmt w:val="decimal"/>
      <w:lvlText w:val="%1)"/>
      <w:lvlJc w:val="left"/>
      <w:pPr>
        <w:tabs>
          <w:tab w:val="num" w:pos="941"/>
        </w:tabs>
        <w:ind w:left="941" w:hanging="421"/>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9" w15:restartNumberingAfterBreak="0">
    <w:nsid w:val="64BF2DB3"/>
    <w:multiLevelType w:val="hybridMultilevel"/>
    <w:tmpl w:val="BE32207C"/>
    <w:lvl w:ilvl="0" w:tplc="04090011">
      <w:start w:val="1"/>
      <w:numFmt w:val="decimal"/>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0" w15:restartNumberingAfterBreak="0">
    <w:nsid w:val="737A6D72"/>
    <w:multiLevelType w:val="hybridMultilevel"/>
    <w:tmpl w:val="53B487C0"/>
    <w:lvl w:ilvl="0" w:tplc="7ECA907C">
      <w:start w:val="1"/>
      <w:numFmt w:val="decimal"/>
      <w:lvlText w:val="%1)"/>
      <w:lvlJc w:val="left"/>
      <w:pPr>
        <w:ind w:left="940" w:hanging="420"/>
      </w:pPr>
      <w:rPr>
        <w:rFonts w:hint="eastAsia"/>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1" w15:restartNumberingAfterBreak="0">
    <w:nsid w:val="745B0A91"/>
    <w:multiLevelType w:val="hybridMultilevel"/>
    <w:tmpl w:val="6D609F60"/>
    <w:lvl w:ilvl="0" w:tplc="D6CE1874">
      <w:start w:val="1"/>
      <w:numFmt w:val="decimal"/>
      <w:lvlText w:val="%1)"/>
      <w:lvlJc w:val="left"/>
      <w:pPr>
        <w:tabs>
          <w:tab w:val="num" w:pos="941"/>
        </w:tabs>
        <w:ind w:left="940" w:hanging="420"/>
      </w:pPr>
      <w:rPr>
        <w:rFonts w:hint="eastAsia"/>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2" w15:restartNumberingAfterBreak="0">
    <w:nsid w:val="74F827FE"/>
    <w:multiLevelType w:val="hybridMultilevel"/>
    <w:tmpl w:val="00C86734"/>
    <w:lvl w:ilvl="0" w:tplc="AC7A7842">
      <w:start w:val="1"/>
      <w:numFmt w:val="decimal"/>
      <w:lvlText w:val="%1)"/>
      <w:lvlJc w:val="left"/>
      <w:pPr>
        <w:ind w:left="800" w:hanging="280"/>
      </w:pPr>
      <w:rPr>
        <w:rFonts w:hint="eastAsia"/>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3" w15:restartNumberingAfterBreak="0">
    <w:nsid w:val="7A3E6541"/>
    <w:multiLevelType w:val="multilevel"/>
    <w:tmpl w:val="8CBEFEB4"/>
    <w:lvl w:ilvl="0">
      <w:start w:val="1"/>
      <w:numFmt w:val="decimal"/>
      <w:lvlText w:val="第%1章"/>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1"/>
  </w:num>
  <w:num w:numId="3">
    <w:abstractNumId w:val="11"/>
  </w:num>
  <w:num w:numId="4">
    <w:abstractNumId w:val="17"/>
  </w:num>
  <w:num w:numId="5">
    <w:abstractNumId w:val="23"/>
  </w:num>
  <w:num w:numId="6">
    <w:abstractNumId w:val="0"/>
  </w:num>
  <w:num w:numId="7">
    <w:abstractNumId w:val="15"/>
  </w:num>
  <w:num w:numId="8">
    <w:abstractNumId w:val="14"/>
  </w:num>
  <w:num w:numId="9">
    <w:abstractNumId w:val="7"/>
  </w:num>
  <w:num w:numId="10">
    <w:abstractNumId w:val="18"/>
  </w:num>
  <w:num w:numId="11">
    <w:abstractNumId w:val="19"/>
  </w:num>
  <w:num w:numId="12">
    <w:abstractNumId w:val="5"/>
  </w:num>
  <w:num w:numId="13">
    <w:abstractNumId w:val="13"/>
  </w:num>
  <w:num w:numId="14">
    <w:abstractNumId w:val="10"/>
  </w:num>
  <w:num w:numId="15">
    <w:abstractNumId w:val="21"/>
  </w:num>
  <w:num w:numId="16">
    <w:abstractNumId w:val="8"/>
  </w:num>
  <w:num w:numId="17">
    <w:abstractNumId w:val="22"/>
  </w:num>
  <w:num w:numId="18">
    <w:abstractNumId w:val="20"/>
  </w:num>
  <w:num w:numId="19">
    <w:abstractNumId w:val="4"/>
  </w:num>
  <w:num w:numId="20">
    <w:abstractNumId w:val="3"/>
  </w:num>
  <w:num w:numId="21">
    <w:abstractNumId w:val="16"/>
  </w:num>
  <w:num w:numId="22">
    <w:abstractNumId w:val="2"/>
  </w:num>
  <w:num w:numId="23">
    <w:abstractNumId w:val="6"/>
  </w:num>
  <w:num w:numId="24">
    <w:abstractNumId w:val="9"/>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doNotTrackMoves/>
  <w:defaultTabStop w:val="420"/>
  <w:drawingGridHorizontalSpacing w:val="13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209D"/>
    <w:rsid w:val="00004FE7"/>
    <w:rsid w:val="00010DFC"/>
    <w:rsid w:val="00017D75"/>
    <w:rsid w:val="000249EA"/>
    <w:rsid w:val="00030D02"/>
    <w:rsid w:val="000324A8"/>
    <w:rsid w:val="00036060"/>
    <w:rsid w:val="00041C7B"/>
    <w:rsid w:val="000475D1"/>
    <w:rsid w:val="00051B5E"/>
    <w:rsid w:val="00054248"/>
    <w:rsid w:val="00056FC6"/>
    <w:rsid w:val="00061050"/>
    <w:rsid w:val="000755FA"/>
    <w:rsid w:val="000771AE"/>
    <w:rsid w:val="00080D28"/>
    <w:rsid w:val="000852E7"/>
    <w:rsid w:val="00087EEB"/>
    <w:rsid w:val="000963C1"/>
    <w:rsid w:val="00096D96"/>
    <w:rsid w:val="000B1E32"/>
    <w:rsid w:val="000C209D"/>
    <w:rsid w:val="000C2A2B"/>
    <w:rsid w:val="000C55B5"/>
    <w:rsid w:val="000C7001"/>
    <w:rsid w:val="000D4E45"/>
    <w:rsid w:val="000D5D0B"/>
    <w:rsid w:val="000E0235"/>
    <w:rsid w:val="000E1F03"/>
    <w:rsid w:val="000E43B4"/>
    <w:rsid w:val="000E7F22"/>
    <w:rsid w:val="000F1BC1"/>
    <w:rsid w:val="000F47AD"/>
    <w:rsid w:val="000F71B5"/>
    <w:rsid w:val="00105CA3"/>
    <w:rsid w:val="001244B4"/>
    <w:rsid w:val="00140CCA"/>
    <w:rsid w:val="00142091"/>
    <w:rsid w:val="001420DB"/>
    <w:rsid w:val="00143EE9"/>
    <w:rsid w:val="0015049A"/>
    <w:rsid w:val="00150D5A"/>
    <w:rsid w:val="00151A2A"/>
    <w:rsid w:val="001706DC"/>
    <w:rsid w:val="00172DEE"/>
    <w:rsid w:val="0018364C"/>
    <w:rsid w:val="00190C05"/>
    <w:rsid w:val="00193E82"/>
    <w:rsid w:val="001955F4"/>
    <w:rsid w:val="00196A42"/>
    <w:rsid w:val="001A0985"/>
    <w:rsid w:val="001A1B53"/>
    <w:rsid w:val="001B045D"/>
    <w:rsid w:val="001B1F6A"/>
    <w:rsid w:val="001B4102"/>
    <w:rsid w:val="001F2527"/>
    <w:rsid w:val="001F7B62"/>
    <w:rsid w:val="00206080"/>
    <w:rsid w:val="00207C09"/>
    <w:rsid w:val="00210991"/>
    <w:rsid w:val="0023301F"/>
    <w:rsid w:val="002345BF"/>
    <w:rsid w:val="00242ADA"/>
    <w:rsid w:val="0024611A"/>
    <w:rsid w:val="00247F5D"/>
    <w:rsid w:val="00260907"/>
    <w:rsid w:val="002667E7"/>
    <w:rsid w:val="002670E7"/>
    <w:rsid w:val="002726A0"/>
    <w:rsid w:val="0027544E"/>
    <w:rsid w:val="0027760F"/>
    <w:rsid w:val="002835B7"/>
    <w:rsid w:val="002864BE"/>
    <w:rsid w:val="00290081"/>
    <w:rsid w:val="00292FD2"/>
    <w:rsid w:val="00296547"/>
    <w:rsid w:val="002A4610"/>
    <w:rsid w:val="002A4F6D"/>
    <w:rsid w:val="002B1AB2"/>
    <w:rsid w:val="002B34EE"/>
    <w:rsid w:val="002B3813"/>
    <w:rsid w:val="002C38DF"/>
    <w:rsid w:val="002C5284"/>
    <w:rsid w:val="002C5D6C"/>
    <w:rsid w:val="002D0CF5"/>
    <w:rsid w:val="002D5B2F"/>
    <w:rsid w:val="002D7D90"/>
    <w:rsid w:val="002E1B78"/>
    <w:rsid w:val="002E3BBC"/>
    <w:rsid w:val="002E49D3"/>
    <w:rsid w:val="002F2A2F"/>
    <w:rsid w:val="002F5532"/>
    <w:rsid w:val="002F5E2E"/>
    <w:rsid w:val="002F6202"/>
    <w:rsid w:val="00303BEF"/>
    <w:rsid w:val="0031158A"/>
    <w:rsid w:val="00312EE1"/>
    <w:rsid w:val="003201EE"/>
    <w:rsid w:val="0032128D"/>
    <w:rsid w:val="003273F5"/>
    <w:rsid w:val="0033090E"/>
    <w:rsid w:val="003332B0"/>
    <w:rsid w:val="00333F42"/>
    <w:rsid w:val="00334D19"/>
    <w:rsid w:val="003352FF"/>
    <w:rsid w:val="003366D8"/>
    <w:rsid w:val="00353C8F"/>
    <w:rsid w:val="00357A16"/>
    <w:rsid w:val="00360B2D"/>
    <w:rsid w:val="0036391D"/>
    <w:rsid w:val="003748B7"/>
    <w:rsid w:val="0037759F"/>
    <w:rsid w:val="0038499D"/>
    <w:rsid w:val="003A0890"/>
    <w:rsid w:val="003A6241"/>
    <w:rsid w:val="003A71B4"/>
    <w:rsid w:val="003B17B6"/>
    <w:rsid w:val="003B6B3B"/>
    <w:rsid w:val="003D5A89"/>
    <w:rsid w:val="003E7AD3"/>
    <w:rsid w:val="003F3BB6"/>
    <w:rsid w:val="004042B6"/>
    <w:rsid w:val="00406497"/>
    <w:rsid w:val="0041533E"/>
    <w:rsid w:val="004242BF"/>
    <w:rsid w:val="00426FAC"/>
    <w:rsid w:val="004272F5"/>
    <w:rsid w:val="0042756D"/>
    <w:rsid w:val="00430632"/>
    <w:rsid w:val="0044334B"/>
    <w:rsid w:val="0044346F"/>
    <w:rsid w:val="00444148"/>
    <w:rsid w:val="00445CD4"/>
    <w:rsid w:val="00453310"/>
    <w:rsid w:val="00457B61"/>
    <w:rsid w:val="004824FA"/>
    <w:rsid w:val="00483388"/>
    <w:rsid w:val="00483B87"/>
    <w:rsid w:val="0049260C"/>
    <w:rsid w:val="004950CD"/>
    <w:rsid w:val="004A1D6E"/>
    <w:rsid w:val="004A1FB4"/>
    <w:rsid w:val="004A66BB"/>
    <w:rsid w:val="004B2321"/>
    <w:rsid w:val="004C33EC"/>
    <w:rsid w:val="004D1CA7"/>
    <w:rsid w:val="004E374C"/>
    <w:rsid w:val="004F464E"/>
    <w:rsid w:val="00503D76"/>
    <w:rsid w:val="00516639"/>
    <w:rsid w:val="00524ED3"/>
    <w:rsid w:val="005255B5"/>
    <w:rsid w:val="00533925"/>
    <w:rsid w:val="00536E9E"/>
    <w:rsid w:val="0053795E"/>
    <w:rsid w:val="00542B0F"/>
    <w:rsid w:val="00543AF5"/>
    <w:rsid w:val="005451F4"/>
    <w:rsid w:val="00552445"/>
    <w:rsid w:val="00557FC2"/>
    <w:rsid w:val="005651C5"/>
    <w:rsid w:val="00565715"/>
    <w:rsid w:val="005667A1"/>
    <w:rsid w:val="005837E6"/>
    <w:rsid w:val="00584272"/>
    <w:rsid w:val="00591065"/>
    <w:rsid w:val="005916BC"/>
    <w:rsid w:val="005928E5"/>
    <w:rsid w:val="005A69A8"/>
    <w:rsid w:val="005B10DC"/>
    <w:rsid w:val="005C1C89"/>
    <w:rsid w:val="005C23D0"/>
    <w:rsid w:val="005D4581"/>
    <w:rsid w:val="005D6EA4"/>
    <w:rsid w:val="005F061B"/>
    <w:rsid w:val="005F06E1"/>
    <w:rsid w:val="005F69AE"/>
    <w:rsid w:val="00601B2D"/>
    <w:rsid w:val="0060226F"/>
    <w:rsid w:val="00604972"/>
    <w:rsid w:val="0061258C"/>
    <w:rsid w:val="006129C9"/>
    <w:rsid w:val="006159C7"/>
    <w:rsid w:val="00616BDA"/>
    <w:rsid w:val="00620495"/>
    <w:rsid w:val="006240E1"/>
    <w:rsid w:val="0063196F"/>
    <w:rsid w:val="00632C6B"/>
    <w:rsid w:val="00633E6A"/>
    <w:rsid w:val="00634892"/>
    <w:rsid w:val="00634A3E"/>
    <w:rsid w:val="00640DC3"/>
    <w:rsid w:val="006455A4"/>
    <w:rsid w:val="0065371B"/>
    <w:rsid w:val="00655473"/>
    <w:rsid w:val="00656640"/>
    <w:rsid w:val="006576E4"/>
    <w:rsid w:val="0066047E"/>
    <w:rsid w:val="00663586"/>
    <w:rsid w:val="00666071"/>
    <w:rsid w:val="00682D24"/>
    <w:rsid w:val="00687F5C"/>
    <w:rsid w:val="006925D2"/>
    <w:rsid w:val="006A1038"/>
    <w:rsid w:val="006B6EEF"/>
    <w:rsid w:val="006C0955"/>
    <w:rsid w:val="006C7B2C"/>
    <w:rsid w:val="006D1E84"/>
    <w:rsid w:val="006D7444"/>
    <w:rsid w:val="006E07D7"/>
    <w:rsid w:val="006E5309"/>
    <w:rsid w:val="006E6EE7"/>
    <w:rsid w:val="006F29ED"/>
    <w:rsid w:val="00702608"/>
    <w:rsid w:val="00704BD4"/>
    <w:rsid w:val="00710E3B"/>
    <w:rsid w:val="00734752"/>
    <w:rsid w:val="00735C65"/>
    <w:rsid w:val="00752F31"/>
    <w:rsid w:val="00760039"/>
    <w:rsid w:val="0076341B"/>
    <w:rsid w:val="00766C22"/>
    <w:rsid w:val="00767167"/>
    <w:rsid w:val="007821A7"/>
    <w:rsid w:val="0078237D"/>
    <w:rsid w:val="00791200"/>
    <w:rsid w:val="00793025"/>
    <w:rsid w:val="00795A77"/>
    <w:rsid w:val="00796B10"/>
    <w:rsid w:val="007A3B0F"/>
    <w:rsid w:val="007A3DBF"/>
    <w:rsid w:val="007B6582"/>
    <w:rsid w:val="007C2279"/>
    <w:rsid w:val="007C77F3"/>
    <w:rsid w:val="007D5664"/>
    <w:rsid w:val="007D7904"/>
    <w:rsid w:val="007E71CF"/>
    <w:rsid w:val="007E780D"/>
    <w:rsid w:val="007F20D5"/>
    <w:rsid w:val="007F74ED"/>
    <w:rsid w:val="007F79C3"/>
    <w:rsid w:val="00801CF6"/>
    <w:rsid w:val="00802F9B"/>
    <w:rsid w:val="00803739"/>
    <w:rsid w:val="0080374A"/>
    <w:rsid w:val="008062C8"/>
    <w:rsid w:val="008148B1"/>
    <w:rsid w:val="008173A4"/>
    <w:rsid w:val="008307E3"/>
    <w:rsid w:val="008330A4"/>
    <w:rsid w:val="00834AA0"/>
    <w:rsid w:val="008403D3"/>
    <w:rsid w:val="00867634"/>
    <w:rsid w:val="0088505E"/>
    <w:rsid w:val="008865EF"/>
    <w:rsid w:val="008870C5"/>
    <w:rsid w:val="0089018B"/>
    <w:rsid w:val="0089066A"/>
    <w:rsid w:val="0089250B"/>
    <w:rsid w:val="00896D0C"/>
    <w:rsid w:val="008A3E41"/>
    <w:rsid w:val="008A5DBB"/>
    <w:rsid w:val="008B0183"/>
    <w:rsid w:val="008B64B5"/>
    <w:rsid w:val="008C3812"/>
    <w:rsid w:val="008C6D50"/>
    <w:rsid w:val="008E0628"/>
    <w:rsid w:val="008E63DC"/>
    <w:rsid w:val="008F276E"/>
    <w:rsid w:val="008F3434"/>
    <w:rsid w:val="008F3774"/>
    <w:rsid w:val="008F6589"/>
    <w:rsid w:val="008F75D1"/>
    <w:rsid w:val="00901A38"/>
    <w:rsid w:val="00902F5E"/>
    <w:rsid w:val="00904312"/>
    <w:rsid w:val="00904AE9"/>
    <w:rsid w:val="00904D21"/>
    <w:rsid w:val="009218D9"/>
    <w:rsid w:val="0092338A"/>
    <w:rsid w:val="00923C95"/>
    <w:rsid w:val="00936DFC"/>
    <w:rsid w:val="00937152"/>
    <w:rsid w:val="0094004F"/>
    <w:rsid w:val="009402E7"/>
    <w:rsid w:val="00942A85"/>
    <w:rsid w:val="009443B7"/>
    <w:rsid w:val="009513A3"/>
    <w:rsid w:val="00956413"/>
    <w:rsid w:val="009612BF"/>
    <w:rsid w:val="009668B7"/>
    <w:rsid w:val="00977D50"/>
    <w:rsid w:val="00991D24"/>
    <w:rsid w:val="009B2CC1"/>
    <w:rsid w:val="009B2FB9"/>
    <w:rsid w:val="009B3A08"/>
    <w:rsid w:val="009C4106"/>
    <w:rsid w:val="009C452A"/>
    <w:rsid w:val="009C4E54"/>
    <w:rsid w:val="009D3F08"/>
    <w:rsid w:val="009D7225"/>
    <w:rsid w:val="009E36A0"/>
    <w:rsid w:val="009E5005"/>
    <w:rsid w:val="009E73C3"/>
    <w:rsid w:val="009E784B"/>
    <w:rsid w:val="009F032E"/>
    <w:rsid w:val="009F366F"/>
    <w:rsid w:val="00A00570"/>
    <w:rsid w:val="00A02894"/>
    <w:rsid w:val="00A03CBB"/>
    <w:rsid w:val="00A0596A"/>
    <w:rsid w:val="00A05B38"/>
    <w:rsid w:val="00A10052"/>
    <w:rsid w:val="00A149AA"/>
    <w:rsid w:val="00A1552A"/>
    <w:rsid w:val="00A15E01"/>
    <w:rsid w:val="00A304A0"/>
    <w:rsid w:val="00A352C2"/>
    <w:rsid w:val="00A3621A"/>
    <w:rsid w:val="00A455B9"/>
    <w:rsid w:val="00A476AC"/>
    <w:rsid w:val="00A50759"/>
    <w:rsid w:val="00A55315"/>
    <w:rsid w:val="00A56747"/>
    <w:rsid w:val="00A56C33"/>
    <w:rsid w:val="00A613F4"/>
    <w:rsid w:val="00A63061"/>
    <w:rsid w:val="00A7433A"/>
    <w:rsid w:val="00A77DAB"/>
    <w:rsid w:val="00A92956"/>
    <w:rsid w:val="00AA5628"/>
    <w:rsid w:val="00AA66DC"/>
    <w:rsid w:val="00AB2193"/>
    <w:rsid w:val="00AB244D"/>
    <w:rsid w:val="00AB4401"/>
    <w:rsid w:val="00AB6517"/>
    <w:rsid w:val="00AC0E2C"/>
    <w:rsid w:val="00AC48E8"/>
    <w:rsid w:val="00AC6D41"/>
    <w:rsid w:val="00AE6E97"/>
    <w:rsid w:val="00AF3C44"/>
    <w:rsid w:val="00AF58BB"/>
    <w:rsid w:val="00AF7358"/>
    <w:rsid w:val="00B04C30"/>
    <w:rsid w:val="00B05503"/>
    <w:rsid w:val="00B05DDD"/>
    <w:rsid w:val="00B22376"/>
    <w:rsid w:val="00B22C55"/>
    <w:rsid w:val="00B36E9E"/>
    <w:rsid w:val="00B426E2"/>
    <w:rsid w:val="00B438BE"/>
    <w:rsid w:val="00B47B42"/>
    <w:rsid w:val="00B52E6A"/>
    <w:rsid w:val="00B60DA5"/>
    <w:rsid w:val="00B63349"/>
    <w:rsid w:val="00B6337C"/>
    <w:rsid w:val="00B72BA2"/>
    <w:rsid w:val="00B76D58"/>
    <w:rsid w:val="00B832CC"/>
    <w:rsid w:val="00B97EF4"/>
    <w:rsid w:val="00BA2C82"/>
    <w:rsid w:val="00BA4B58"/>
    <w:rsid w:val="00BB4AE6"/>
    <w:rsid w:val="00BC5A97"/>
    <w:rsid w:val="00BC74E2"/>
    <w:rsid w:val="00BC7B4E"/>
    <w:rsid w:val="00BD4A4B"/>
    <w:rsid w:val="00BE2BA4"/>
    <w:rsid w:val="00BE4179"/>
    <w:rsid w:val="00BE6750"/>
    <w:rsid w:val="00BF21E4"/>
    <w:rsid w:val="00BF47AE"/>
    <w:rsid w:val="00BF5F2C"/>
    <w:rsid w:val="00BF6FD4"/>
    <w:rsid w:val="00C019C3"/>
    <w:rsid w:val="00C03B32"/>
    <w:rsid w:val="00C04CE0"/>
    <w:rsid w:val="00C1078E"/>
    <w:rsid w:val="00C10A1A"/>
    <w:rsid w:val="00C10E18"/>
    <w:rsid w:val="00C113CE"/>
    <w:rsid w:val="00C12A25"/>
    <w:rsid w:val="00C13C0A"/>
    <w:rsid w:val="00C230EF"/>
    <w:rsid w:val="00C321E6"/>
    <w:rsid w:val="00C32D42"/>
    <w:rsid w:val="00C3712C"/>
    <w:rsid w:val="00C435D6"/>
    <w:rsid w:val="00C45B3E"/>
    <w:rsid w:val="00C53565"/>
    <w:rsid w:val="00C5365C"/>
    <w:rsid w:val="00C54D1D"/>
    <w:rsid w:val="00C57595"/>
    <w:rsid w:val="00C57645"/>
    <w:rsid w:val="00C60DF9"/>
    <w:rsid w:val="00C65B73"/>
    <w:rsid w:val="00C672AC"/>
    <w:rsid w:val="00C77392"/>
    <w:rsid w:val="00C8085C"/>
    <w:rsid w:val="00C836F2"/>
    <w:rsid w:val="00C839F0"/>
    <w:rsid w:val="00C85FA0"/>
    <w:rsid w:val="00C87A95"/>
    <w:rsid w:val="00C920C6"/>
    <w:rsid w:val="00C931DD"/>
    <w:rsid w:val="00C96920"/>
    <w:rsid w:val="00CA044A"/>
    <w:rsid w:val="00CA1ACC"/>
    <w:rsid w:val="00CA6BD5"/>
    <w:rsid w:val="00CB293C"/>
    <w:rsid w:val="00CB382D"/>
    <w:rsid w:val="00CB3BF0"/>
    <w:rsid w:val="00CC1240"/>
    <w:rsid w:val="00CC2A74"/>
    <w:rsid w:val="00CC4C69"/>
    <w:rsid w:val="00CC5D45"/>
    <w:rsid w:val="00CD1C4E"/>
    <w:rsid w:val="00CF26B1"/>
    <w:rsid w:val="00CF4D48"/>
    <w:rsid w:val="00CF6EDB"/>
    <w:rsid w:val="00CF7C66"/>
    <w:rsid w:val="00CF7E57"/>
    <w:rsid w:val="00D007FC"/>
    <w:rsid w:val="00D0385E"/>
    <w:rsid w:val="00D12799"/>
    <w:rsid w:val="00D153C9"/>
    <w:rsid w:val="00D16BC4"/>
    <w:rsid w:val="00D20A5F"/>
    <w:rsid w:val="00D20D94"/>
    <w:rsid w:val="00D21051"/>
    <w:rsid w:val="00D22C72"/>
    <w:rsid w:val="00D26912"/>
    <w:rsid w:val="00D27325"/>
    <w:rsid w:val="00D27AB1"/>
    <w:rsid w:val="00D30758"/>
    <w:rsid w:val="00D319E1"/>
    <w:rsid w:val="00D463D0"/>
    <w:rsid w:val="00D5056D"/>
    <w:rsid w:val="00D5478E"/>
    <w:rsid w:val="00D55DE7"/>
    <w:rsid w:val="00D61694"/>
    <w:rsid w:val="00D653A8"/>
    <w:rsid w:val="00D6610C"/>
    <w:rsid w:val="00D669AD"/>
    <w:rsid w:val="00D6743F"/>
    <w:rsid w:val="00D70A1F"/>
    <w:rsid w:val="00D73917"/>
    <w:rsid w:val="00D76A00"/>
    <w:rsid w:val="00D815D2"/>
    <w:rsid w:val="00D81699"/>
    <w:rsid w:val="00D831ED"/>
    <w:rsid w:val="00D850CE"/>
    <w:rsid w:val="00D92D4D"/>
    <w:rsid w:val="00DA01F3"/>
    <w:rsid w:val="00DA06FA"/>
    <w:rsid w:val="00DA3EC1"/>
    <w:rsid w:val="00DB3C41"/>
    <w:rsid w:val="00DB43F7"/>
    <w:rsid w:val="00DB5A89"/>
    <w:rsid w:val="00DC42B7"/>
    <w:rsid w:val="00DC6B0A"/>
    <w:rsid w:val="00DD03A0"/>
    <w:rsid w:val="00DD08DB"/>
    <w:rsid w:val="00DE433B"/>
    <w:rsid w:val="00DE5D8B"/>
    <w:rsid w:val="00DE77CF"/>
    <w:rsid w:val="00DF1FA9"/>
    <w:rsid w:val="00E0306D"/>
    <w:rsid w:val="00E1021E"/>
    <w:rsid w:val="00E17709"/>
    <w:rsid w:val="00E230F6"/>
    <w:rsid w:val="00E2446C"/>
    <w:rsid w:val="00E30CFD"/>
    <w:rsid w:val="00E33A41"/>
    <w:rsid w:val="00E355F5"/>
    <w:rsid w:val="00E36912"/>
    <w:rsid w:val="00E374BF"/>
    <w:rsid w:val="00E40A2E"/>
    <w:rsid w:val="00E412AA"/>
    <w:rsid w:val="00E44D94"/>
    <w:rsid w:val="00E45E77"/>
    <w:rsid w:val="00E46713"/>
    <w:rsid w:val="00E51EC4"/>
    <w:rsid w:val="00E51F4D"/>
    <w:rsid w:val="00E54BA9"/>
    <w:rsid w:val="00E5519C"/>
    <w:rsid w:val="00E56D48"/>
    <w:rsid w:val="00E610DA"/>
    <w:rsid w:val="00E6123D"/>
    <w:rsid w:val="00E76E24"/>
    <w:rsid w:val="00E819C0"/>
    <w:rsid w:val="00E87BFC"/>
    <w:rsid w:val="00E90833"/>
    <w:rsid w:val="00E929E2"/>
    <w:rsid w:val="00E96E16"/>
    <w:rsid w:val="00E97CCD"/>
    <w:rsid w:val="00EA1366"/>
    <w:rsid w:val="00EA181B"/>
    <w:rsid w:val="00EA2D97"/>
    <w:rsid w:val="00EA3149"/>
    <w:rsid w:val="00EA4FDF"/>
    <w:rsid w:val="00EB26CF"/>
    <w:rsid w:val="00EC1AE7"/>
    <w:rsid w:val="00EC5E05"/>
    <w:rsid w:val="00ED4B50"/>
    <w:rsid w:val="00ED6B59"/>
    <w:rsid w:val="00EE1304"/>
    <w:rsid w:val="00EE2F57"/>
    <w:rsid w:val="00EF2A64"/>
    <w:rsid w:val="00EF453E"/>
    <w:rsid w:val="00F066C7"/>
    <w:rsid w:val="00F06D7B"/>
    <w:rsid w:val="00F10EE3"/>
    <w:rsid w:val="00F12291"/>
    <w:rsid w:val="00F21154"/>
    <w:rsid w:val="00F22246"/>
    <w:rsid w:val="00F248A1"/>
    <w:rsid w:val="00F26495"/>
    <w:rsid w:val="00F360F1"/>
    <w:rsid w:val="00F41143"/>
    <w:rsid w:val="00F51B30"/>
    <w:rsid w:val="00F530DC"/>
    <w:rsid w:val="00F579B0"/>
    <w:rsid w:val="00F662FF"/>
    <w:rsid w:val="00F72300"/>
    <w:rsid w:val="00F7235D"/>
    <w:rsid w:val="00F76E09"/>
    <w:rsid w:val="00F8282A"/>
    <w:rsid w:val="00F83036"/>
    <w:rsid w:val="00F84928"/>
    <w:rsid w:val="00F87F1E"/>
    <w:rsid w:val="00F921C9"/>
    <w:rsid w:val="00F934C3"/>
    <w:rsid w:val="00FA6B3A"/>
    <w:rsid w:val="00FB578F"/>
    <w:rsid w:val="00FC0715"/>
    <w:rsid w:val="00FC0CDD"/>
    <w:rsid w:val="00FD3F33"/>
    <w:rsid w:val="00FD579F"/>
    <w:rsid w:val="00FE020D"/>
    <w:rsid w:val="00FE3D59"/>
    <w:rsid w:val="00FE639A"/>
    <w:rsid w:val="00FE66C4"/>
    <w:rsid w:val="00FE753B"/>
    <w:rsid w:val="00FF0002"/>
    <w:rsid w:val="00FF2008"/>
    <w:rsid w:val="00FF3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0EBDA"/>
  <w15:chartTrackingRefBased/>
  <w15:docId w15:val="{58D394B6-31EC-4295-B05A-8B5C28CCF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uiPriority w:val="1"/>
    <w:qFormat/>
    <w:rsid w:val="00D653A8"/>
    <w:pPr>
      <w:widowControl w:val="0"/>
      <w:spacing w:line="400" w:lineRule="exact"/>
      <w:ind w:firstLineChars="200" w:firstLine="200"/>
    </w:pPr>
    <w:rPr>
      <w:rFonts w:ascii="Times New Roman" w:hAnsi="Times New Roman"/>
      <w:kern w:val="2"/>
      <w:sz w:val="24"/>
      <w:szCs w:val="24"/>
    </w:rPr>
  </w:style>
  <w:style w:type="paragraph" w:styleId="1">
    <w:name w:val="heading 1"/>
    <w:next w:val="a2"/>
    <w:link w:val="10"/>
    <w:autoRedefine/>
    <w:uiPriority w:val="2"/>
    <w:qFormat/>
    <w:rsid w:val="00AB4401"/>
    <w:pPr>
      <w:keepNext/>
      <w:keepLines/>
      <w:numPr>
        <w:numId w:val="4"/>
      </w:numPr>
      <w:spacing w:before="480" w:after="360"/>
      <w:outlineLvl w:val="0"/>
    </w:pPr>
    <w:rPr>
      <w:rFonts w:ascii="Times New Roman" w:eastAsia="黑体" w:hAnsi="Times New Roman"/>
      <w:b/>
      <w:bCs/>
      <w:kern w:val="2"/>
      <w:sz w:val="32"/>
      <w:szCs w:val="44"/>
    </w:rPr>
  </w:style>
  <w:style w:type="paragraph" w:styleId="2">
    <w:name w:val="heading 2"/>
    <w:basedOn w:val="a2"/>
    <w:next w:val="a2"/>
    <w:link w:val="20"/>
    <w:autoRedefine/>
    <w:uiPriority w:val="2"/>
    <w:qFormat/>
    <w:rsid w:val="00D653A8"/>
    <w:pPr>
      <w:keepNext/>
      <w:keepLines/>
      <w:numPr>
        <w:ilvl w:val="1"/>
        <w:numId w:val="4"/>
      </w:numPr>
      <w:spacing w:before="480" w:after="120" w:line="240" w:lineRule="auto"/>
      <w:ind w:firstLineChars="0"/>
      <w:outlineLvl w:val="1"/>
    </w:pPr>
    <w:rPr>
      <w:rFonts w:eastAsia="黑体"/>
      <w:bCs/>
      <w:sz w:val="28"/>
      <w:szCs w:val="32"/>
    </w:rPr>
  </w:style>
  <w:style w:type="paragraph" w:styleId="3">
    <w:name w:val="heading 3"/>
    <w:basedOn w:val="a2"/>
    <w:next w:val="a2"/>
    <w:link w:val="30"/>
    <w:autoRedefine/>
    <w:uiPriority w:val="2"/>
    <w:qFormat/>
    <w:rsid w:val="00D653A8"/>
    <w:pPr>
      <w:keepNext/>
      <w:keepLines/>
      <w:numPr>
        <w:ilvl w:val="2"/>
        <w:numId w:val="4"/>
      </w:numPr>
      <w:spacing w:before="240" w:after="120" w:line="240" w:lineRule="auto"/>
      <w:ind w:firstLineChars="0"/>
      <w:outlineLvl w:val="2"/>
    </w:pPr>
    <w:rPr>
      <w:rFonts w:eastAsia="黑体"/>
      <w:bCs/>
      <w:szCs w:val="32"/>
    </w:rPr>
  </w:style>
  <w:style w:type="paragraph" w:styleId="4">
    <w:name w:val="heading 4"/>
    <w:basedOn w:val="a2"/>
    <w:next w:val="a2"/>
    <w:link w:val="40"/>
    <w:uiPriority w:val="9"/>
    <w:unhideWhenUsed/>
    <w:qFormat/>
    <w:rsid w:val="00030D02"/>
    <w:pPr>
      <w:keepNext/>
      <w:keepLines/>
      <w:spacing w:before="280" w:after="290" w:line="376" w:lineRule="atLeast"/>
      <w:outlineLvl w:val="3"/>
    </w:pPr>
    <w:rPr>
      <w:rFonts w:ascii="Calibri Light" w:hAnsi="Calibri Light"/>
      <w:b/>
      <w:bCs/>
      <w:sz w:val="28"/>
      <w:szCs w:val="28"/>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9E784B"/>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rsid w:val="009E784B"/>
    <w:rPr>
      <w:sz w:val="18"/>
      <w:szCs w:val="18"/>
    </w:rPr>
  </w:style>
  <w:style w:type="paragraph" w:styleId="a8">
    <w:name w:val="footer"/>
    <w:basedOn w:val="a2"/>
    <w:link w:val="a9"/>
    <w:uiPriority w:val="99"/>
    <w:unhideWhenUsed/>
    <w:rsid w:val="009E784B"/>
    <w:pPr>
      <w:tabs>
        <w:tab w:val="center" w:pos="4153"/>
        <w:tab w:val="right" w:pos="8306"/>
      </w:tabs>
      <w:snapToGrid w:val="0"/>
    </w:pPr>
    <w:rPr>
      <w:sz w:val="18"/>
      <w:szCs w:val="18"/>
    </w:rPr>
  </w:style>
  <w:style w:type="character" w:customStyle="1" w:styleId="a9">
    <w:name w:val="页脚 字符"/>
    <w:link w:val="a8"/>
    <w:uiPriority w:val="99"/>
    <w:rsid w:val="009E784B"/>
    <w:rPr>
      <w:sz w:val="18"/>
      <w:szCs w:val="18"/>
    </w:rPr>
  </w:style>
  <w:style w:type="table" w:styleId="aa">
    <w:name w:val="Table Grid"/>
    <w:basedOn w:val="a4"/>
    <w:uiPriority w:val="39"/>
    <w:rsid w:val="000963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毕设论文一级标题"/>
    <w:autoRedefine/>
    <w:uiPriority w:val="9"/>
    <w:qFormat/>
    <w:rsid w:val="00051B5E"/>
    <w:pPr>
      <w:numPr>
        <w:numId w:val="2"/>
      </w:numPr>
      <w:spacing w:line="640" w:lineRule="exact"/>
      <w:jc w:val="center"/>
      <w:outlineLvl w:val="0"/>
    </w:pPr>
    <w:rPr>
      <w:rFonts w:ascii="Times New Roman" w:hAnsi="Times New Roman"/>
      <w:b/>
      <w:spacing w:val="10"/>
      <w:kern w:val="2"/>
      <w:sz w:val="32"/>
      <w:szCs w:val="24"/>
    </w:rPr>
  </w:style>
  <w:style w:type="paragraph" w:customStyle="1" w:styleId="a0">
    <w:name w:val="毕设论文二级标题"/>
    <w:autoRedefine/>
    <w:uiPriority w:val="9"/>
    <w:qFormat/>
    <w:rsid w:val="00030D02"/>
    <w:pPr>
      <w:numPr>
        <w:ilvl w:val="1"/>
        <w:numId w:val="2"/>
      </w:numPr>
      <w:spacing w:line="640" w:lineRule="exact"/>
      <w:outlineLvl w:val="1"/>
    </w:pPr>
    <w:rPr>
      <w:rFonts w:ascii="Times New Roman" w:hAnsi="Times New Roman"/>
      <w:b/>
      <w:spacing w:val="10"/>
      <w:kern w:val="2"/>
      <w:sz w:val="28"/>
      <w:szCs w:val="24"/>
    </w:rPr>
  </w:style>
  <w:style w:type="paragraph" w:customStyle="1" w:styleId="a1">
    <w:name w:val="毕设论文三级标题"/>
    <w:autoRedefine/>
    <w:uiPriority w:val="9"/>
    <w:qFormat/>
    <w:rsid w:val="006D7444"/>
    <w:pPr>
      <w:numPr>
        <w:ilvl w:val="2"/>
        <w:numId w:val="2"/>
      </w:numPr>
      <w:spacing w:line="640" w:lineRule="exact"/>
      <w:outlineLvl w:val="2"/>
    </w:pPr>
    <w:rPr>
      <w:rFonts w:ascii="Times New Roman" w:hAnsi="Times New Roman"/>
      <w:b/>
      <w:spacing w:val="10"/>
      <w:kern w:val="2"/>
      <w:sz w:val="24"/>
      <w:szCs w:val="24"/>
    </w:rPr>
  </w:style>
  <w:style w:type="paragraph" w:styleId="ab">
    <w:name w:val="Quote"/>
    <w:basedOn w:val="a2"/>
    <w:next w:val="a2"/>
    <w:link w:val="ac"/>
    <w:uiPriority w:val="29"/>
    <w:qFormat/>
    <w:rsid w:val="008C3812"/>
    <w:pPr>
      <w:spacing w:before="200" w:after="160"/>
      <w:ind w:left="864" w:right="864"/>
      <w:jc w:val="center"/>
    </w:pPr>
    <w:rPr>
      <w:i/>
      <w:iCs/>
      <w:color w:val="404040"/>
    </w:rPr>
  </w:style>
  <w:style w:type="character" w:customStyle="1" w:styleId="ac">
    <w:name w:val="引用 字符"/>
    <w:link w:val="ab"/>
    <w:uiPriority w:val="29"/>
    <w:rsid w:val="008C3812"/>
    <w:rPr>
      <w:rFonts w:ascii="Times New Roman" w:hAnsi="Times New Roman"/>
      <w:i/>
      <w:iCs/>
      <w:color w:val="404040"/>
      <w:spacing w:val="10"/>
      <w:kern w:val="2"/>
      <w:sz w:val="24"/>
      <w:szCs w:val="24"/>
    </w:rPr>
  </w:style>
  <w:style w:type="paragraph" w:styleId="ad">
    <w:name w:val="Intense Quote"/>
    <w:basedOn w:val="a2"/>
    <w:next w:val="a2"/>
    <w:link w:val="ae"/>
    <w:uiPriority w:val="30"/>
    <w:qFormat/>
    <w:rsid w:val="008C3812"/>
    <w:pPr>
      <w:pBdr>
        <w:top w:val="single" w:sz="4" w:space="10" w:color="5B9BD5"/>
        <w:bottom w:val="single" w:sz="4" w:space="10" w:color="5B9BD5"/>
      </w:pBdr>
      <w:spacing w:before="360" w:after="360"/>
      <w:ind w:left="864" w:right="864"/>
      <w:jc w:val="center"/>
    </w:pPr>
    <w:rPr>
      <w:i/>
      <w:iCs/>
      <w:color w:val="5B9BD5"/>
    </w:rPr>
  </w:style>
  <w:style w:type="character" w:customStyle="1" w:styleId="ae">
    <w:name w:val="明显引用 字符"/>
    <w:link w:val="ad"/>
    <w:uiPriority w:val="30"/>
    <w:rsid w:val="008C3812"/>
    <w:rPr>
      <w:rFonts w:ascii="Times New Roman" w:hAnsi="Times New Roman"/>
      <w:i/>
      <w:iCs/>
      <w:color w:val="5B9BD5"/>
      <w:spacing w:val="10"/>
      <w:kern w:val="2"/>
      <w:sz w:val="24"/>
      <w:szCs w:val="24"/>
    </w:rPr>
  </w:style>
  <w:style w:type="character" w:styleId="af">
    <w:name w:val="Intense Reference"/>
    <w:uiPriority w:val="32"/>
    <w:qFormat/>
    <w:rsid w:val="008C3812"/>
    <w:rPr>
      <w:b/>
      <w:bCs/>
      <w:smallCaps/>
      <w:color w:val="5B9BD5"/>
      <w:spacing w:val="5"/>
    </w:rPr>
  </w:style>
  <w:style w:type="paragraph" w:styleId="af0">
    <w:name w:val="List Paragraph"/>
    <w:basedOn w:val="a2"/>
    <w:uiPriority w:val="34"/>
    <w:qFormat/>
    <w:rsid w:val="008C3812"/>
    <w:pPr>
      <w:ind w:firstLine="420"/>
    </w:pPr>
  </w:style>
  <w:style w:type="character" w:customStyle="1" w:styleId="10">
    <w:name w:val="标题 1 字符"/>
    <w:link w:val="1"/>
    <w:uiPriority w:val="2"/>
    <w:rsid w:val="00AB4401"/>
    <w:rPr>
      <w:rFonts w:ascii="Times New Roman" w:eastAsia="黑体" w:hAnsi="Times New Roman"/>
      <w:b/>
      <w:bCs/>
      <w:kern w:val="2"/>
      <w:sz w:val="32"/>
      <w:szCs w:val="44"/>
    </w:rPr>
  </w:style>
  <w:style w:type="character" w:customStyle="1" w:styleId="20">
    <w:name w:val="标题 2 字符"/>
    <w:link w:val="2"/>
    <w:uiPriority w:val="2"/>
    <w:rsid w:val="00D653A8"/>
    <w:rPr>
      <w:rFonts w:ascii="Times New Roman" w:eastAsia="黑体" w:hAnsi="Times New Roman"/>
      <w:bCs/>
      <w:kern w:val="2"/>
      <w:sz w:val="28"/>
      <w:szCs w:val="32"/>
    </w:rPr>
  </w:style>
  <w:style w:type="character" w:customStyle="1" w:styleId="30">
    <w:name w:val="标题 3 字符"/>
    <w:link w:val="3"/>
    <w:uiPriority w:val="2"/>
    <w:rsid w:val="00D653A8"/>
    <w:rPr>
      <w:rFonts w:ascii="Times New Roman" w:eastAsia="黑体" w:hAnsi="Times New Roman"/>
      <w:bCs/>
      <w:kern w:val="2"/>
      <w:sz w:val="24"/>
      <w:szCs w:val="32"/>
    </w:rPr>
  </w:style>
  <w:style w:type="character" w:customStyle="1" w:styleId="40">
    <w:name w:val="标题 4 字符"/>
    <w:link w:val="4"/>
    <w:uiPriority w:val="9"/>
    <w:rsid w:val="00030D02"/>
    <w:rPr>
      <w:rFonts w:ascii="Calibri Light" w:eastAsia="宋体" w:hAnsi="Calibri Light" w:cs="Times New Roman"/>
      <w:b/>
      <w:bCs/>
      <w:spacing w:val="10"/>
      <w:kern w:val="2"/>
      <w:sz w:val="28"/>
      <w:szCs w:val="28"/>
    </w:rPr>
  </w:style>
  <w:style w:type="paragraph" w:styleId="af1">
    <w:name w:val="caption"/>
    <w:basedOn w:val="a2"/>
    <w:next w:val="a2"/>
    <w:autoRedefine/>
    <w:uiPriority w:val="6"/>
    <w:unhideWhenUsed/>
    <w:qFormat/>
    <w:rsid w:val="003273F5"/>
    <w:pPr>
      <w:tabs>
        <w:tab w:val="center" w:pos="4253"/>
        <w:tab w:val="right" w:pos="8647"/>
      </w:tabs>
      <w:ind w:firstLineChars="0" w:firstLine="0"/>
      <w:jc w:val="center"/>
    </w:pPr>
    <w:rPr>
      <w:sz w:val="21"/>
      <w:szCs w:val="20"/>
    </w:rPr>
  </w:style>
  <w:style w:type="paragraph" w:customStyle="1" w:styleId="af2">
    <w:name w:val="表格内文字"/>
    <w:basedOn w:val="a2"/>
    <w:autoRedefine/>
    <w:uiPriority w:val="3"/>
    <w:qFormat/>
    <w:rsid w:val="008403D3"/>
    <w:pPr>
      <w:ind w:firstLineChars="0" w:firstLine="0"/>
      <w:jc w:val="center"/>
    </w:pPr>
  </w:style>
  <w:style w:type="paragraph" w:customStyle="1" w:styleId="af3">
    <w:name w:val="论文图片"/>
    <w:basedOn w:val="a2"/>
    <w:next w:val="a2"/>
    <w:autoRedefine/>
    <w:uiPriority w:val="2"/>
    <w:qFormat/>
    <w:rsid w:val="009513A3"/>
    <w:pPr>
      <w:keepNext/>
      <w:ind w:firstLineChars="0" w:firstLine="0"/>
      <w:jc w:val="center"/>
    </w:pPr>
  </w:style>
  <w:style w:type="paragraph" w:customStyle="1" w:styleId="MTDisplayEquation">
    <w:name w:val="MTDisplayEquation"/>
    <w:basedOn w:val="a2"/>
    <w:next w:val="a2"/>
    <w:link w:val="MTDisplayEquationChar"/>
    <w:rsid w:val="00E230F6"/>
    <w:pPr>
      <w:tabs>
        <w:tab w:val="center" w:pos="4360"/>
        <w:tab w:val="right" w:pos="8740"/>
      </w:tabs>
      <w:ind w:firstLine="520"/>
    </w:pPr>
  </w:style>
  <w:style w:type="character" w:customStyle="1" w:styleId="MTDisplayEquationChar">
    <w:name w:val="MTDisplayEquation Char"/>
    <w:link w:val="MTDisplayEquation"/>
    <w:rsid w:val="00E230F6"/>
    <w:rPr>
      <w:rFonts w:ascii="Times New Roman" w:hAnsi="Times New Roman"/>
      <w:spacing w:val="10"/>
      <w:kern w:val="2"/>
      <w:sz w:val="24"/>
      <w:szCs w:val="24"/>
    </w:rPr>
  </w:style>
  <w:style w:type="paragraph" w:styleId="TOC">
    <w:name w:val="TOC Heading"/>
    <w:basedOn w:val="1"/>
    <w:next w:val="a2"/>
    <w:uiPriority w:val="39"/>
    <w:unhideWhenUsed/>
    <w:qFormat/>
    <w:rsid w:val="00C12A25"/>
    <w:pPr>
      <w:numPr>
        <w:numId w:val="0"/>
      </w:numPr>
      <w:spacing w:before="240" w:line="259" w:lineRule="auto"/>
      <w:outlineLvl w:val="9"/>
    </w:pPr>
    <w:rPr>
      <w:rFonts w:ascii="Calibri Light" w:hAnsi="Calibri Light"/>
      <w:b w:val="0"/>
      <w:bCs w:val="0"/>
      <w:color w:val="2E74B5"/>
      <w:kern w:val="0"/>
      <w:szCs w:val="32"/>
    </w:rPr>
  </w:style>
  <w:style w:type="paragraph" w:styleId="11">
    <w:name w:val="toc 1"/>
    <w:basedOn w:val="a2"/>
    <w:next w:val="a2"/>
    <w:autoRedefine/>
    <w:uiPriority w:val="39"/>
    <w:unhideWhenUsed/>
    <w:rsid w:val="00C12A25"/>
  </w:style>
  <w:style w:type="paragraph" w:styleId="21">
    <w:name w:val="toc 2"/>
    <w:basedOn w:val="a2"/>
    <w:next w:val="a2"/>
    <w:autoRedefine/>
    <w:uiPriority w:val="39"/>
    <w:unhideWhenUsed/>
    <w:rsid w:val="00C12A25"/>
    <w:pPr>
      <w:ind w:leftChars="200" w:left="420"/>
    </w:pPr>
  </w:style>
  <w:style w:type="paragraph" w:styleId="31">
    <w:name w:val="toc 3"/>
    <w:basedOn w:val="a2"/>
    <w:next w:val="a2"/>
    <w:autoRedefine/>
    <w:uiPriority w:val="39"/>
    <w:unhideWhenUsed/>
    <w:rsid w:val="00C12A25"/>
    <w:pPr>
      <w:ind w:leftChars="400" w:left="840"/>
    </w:pPr>
  </w:style>
  <w:style w:type="character" w:styleId="af4">
    <w:name w:val="Hyperlink"/>
    <w:uiPriority w:val="99"/>
    <w:unhideWhenUsed/>
    <w:rsid w:val="00C12A25"/>
    <w:rPr>
      <w:color w:val="0563C1"/>
      <w:u w:val="single"/>
    </w:rPr>
  </w:style>
  <w:style w:type="paragraph" w:customStyle="1" w:styleId="af5">
    <w:name w:val="默认"/>
    <w:rsid w:val="00F248A1"/>
    <w:pPr>
      <w:pBdr>
        <w:top w:val="nil"/>
        <w:left w:val="nil"/>
        <w:bottom w:val="nil"/>
        <w:right w:val="nil"/>
        <w:between w:val="nil"/>
        <w:bar w:val="nil"/>
      </w:pBdr>
    </w:pPr>
    <w:rPr>
      <w:rFonts w:ascii="Helvetica" w:eastAsia="Helvetica" w:hAnsi="Helvetica" w:cs="Helvetica"/>
      <w:color w:val="000000"/>
      <w:sz w:val="22"/>
      <w:szCs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541609">
      <w:bodyDiv w:val="1"/>
      <w:marLeft w:val="0"/>
      <w:marRight w:val="0"/>
      <w:marTop w:val="0"/>
      <w:marBottom w:val="0"/>
      <w:divBdr>
        <w:top w:val="none" w:sz="0" w:space="0" w:color="auto"/>
        <w:left w:val="none" w:sz="0" w:space="0" w:color="auto"/>
        <w:bottom w:val="none" w:sz="0" w:space="0" w:color="auto"/>
        <w:right w:val="none" w:sz="0" w:space="0" w:color="auto"/>
      </w:divBdr>
      <w:divsChild>
        <w:div w:id="330452154">
          <w:marLeft w:val="360"/>
          <w:marRight w:val="0"/>
          <w:marTop w:val="200"/>
          <w:marBottom w:val="0"/>
          <w:divBdr>
            <w:top w:val="none" w:sz="0" w:space="0" w:color="auto"/>
            <w:left w:val="none" w:sz="0" w:space="0" w:color="auto"/>
            <w:bottom w:val="none" w:sz="0" w:space="0" w:color="auto"/>
            <w:right w:val="none" w:sz="0" w:space="0" w:color="auto"/>
          </w:divBdr>
        </w:div>
      </w:divsChild>
    </w:div>
    <w:div w:id="1936353081">
      <w:bodyDiv w:val="1"/>
      <w:marLeft w:val="0"/>
      <w:marRight w:val="0"/>
      <w:marTop w:val="0"/>
      <w:marBottom w:val="0"/>
      <w:divBdr>
        <w:top w:val="none" w:sz="0" w:space="0" w:color="auto"/>
        <w:left w:val="none" w:sz="0" w:space="0" w:color="auto"/>
        <w:bottom w:val="none" w:sz="0" w:space="0" w:color="auto"/>
        <w:right w:val="none" w:sz="0" w:space="0" w:color="auto"/>
      </w:divBdr>
      <w:divsChild>
        <w:div w:id="91836684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12304;&#20013;&#31185;&#22823;MSE&#12305;\&#12304;&#24037;&#31243;&#23454;&#36341;&#12305;\Doc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4C7EF-1B1C-4C57-91AE-922036E1A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Doc1.dot</Template>
  <TotalTime>353</TotalTime>
  <Pages>6</Pages>
  <Words>654</Words>
  <Characters>3733</Characters>
  <Application>Microsoft Office Word</Application>
  <DocSecurity>0</DocSecurity>
  <Lines>31</Lines>
  <Paragraphs>8</Paragraphs>
  <ScaleCrop>false</ScaleCrop>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程欣</dc:creator>
  <cp:keywords/>
  <dc:description/>
  <cp:lastModifiedBy>程欣</cp:lastModifiedBy>
  <cp:revision>13</cp:revision>
  <dcterms:created xsi:type="dcterms:W3CDTF">2017-06-08T06:28:00Z</dcterms:created>
  <dcterms:modified xsi:type="dcterms:W3CDTF">2017-06-19T23:15:00Z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