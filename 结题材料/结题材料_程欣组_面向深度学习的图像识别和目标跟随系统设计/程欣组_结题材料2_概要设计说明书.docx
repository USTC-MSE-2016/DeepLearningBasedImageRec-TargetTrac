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F40" w:rsidRPr="00CC3F40" w:rsidRDefault="00CC3F40" w:rsidP="00CC3F40">
      <w:pPr>
        <w:spacing w:line="240" w:lineRule="auto"/>
        <w:ind w:firstLineChars="0" w:firstLine="1084"/>
        <w:jc w:val="center"/>
        <w:rPr>
          <w:rFonts w:hAnsi="Arial"/>
          <w:b/>
          <w:sz w:val="52"/>
          <w:szCs w:val="52"/>
        </w:rPr>
      </w:pPr>
    </w:p>
    <w:p w:rsidR="00CC3F40" w:rsidRPr="00CC3F40" w:rsidRDefault="00CC3F40" w:rsidP="00CC3F40">
      <w:pPr>
        <w:spacing w:line="240" w:lineRule="auto"/>
        <w:ind w:firstLineChars="0" w:firstLine="1084"/>
        <w:jc w:val="center"/>
        <w:rPr>
          <w:rFonts w:hAnsi="Arial"/>
          <w:b/>
          <w:sz w:val="52"/>
          <w:szCs w:val="52"/>
        </w:rPr>
      </w:pPr>
    </w:p>
    <w:p w:rsidR="00CC3F40" w:rsidRPr="00CC3F40" w:rsidRDefault="00CC3F40" w:rsidP="00CC3F40">
      <w:pPr>
        <w:spacing w:line="240" w:lineRule="auto"/>
        <w:ind w:firstLineChars="0" w:firstLine="0"/>
        <w:jc w:val="center"/>
        <w:rPr>
          <w:b/>
          <w:sz w:val="52"/>
          <w:szCs w:val="52"/>
        </w:rPr>
      </w:pPr>
      <w:r w:rsidRPr="00CC3F40">
        <w:rPr>
          <w:rFonts w:hint="eastAsia"/>
          <w:b/>
          <w:sz w:val="52"/>
          <w:szCs w:val="52"/>
        </w:rPr>
        <w:t>概要设计说明书</w:t>
      </w:r>
    </w:p>
    <w:p w:rsidR="00CC3F40" w:rsidRPr="00CC3F40" w:rsidRDefault="00CC3F40" w:rsidP="00CC3F40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CC3F40" w:rsidRPr="00CC3F40" w:rsidRDefault="00CC3F40" w:rsidP="00CC3F40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CC3F40" w:rsidRPr="00CC3F40" w:rsidRDefault="00CC3F40" w:rsidP="00CC3F40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CC3F40" w:rsidRPr="00CC3F40" w:rsidRDefault="00CC3F40" w:rsidP="00CC3F40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CC3F40" w:rsidRPr="00CC3F40" w:rsidRDefault="00CC3F40" w:rsidP="00CC3F40">
      <w:pPr>
        <w:spacing w:line="240" w:lineRule="auto"/>
        <w:ind w:firstLineChars="0" w:firstLine="520"/>
        <w:jc w:val="both"/>
        <w:rPr>
          <w:sz w:val="21"/>
          <w:szCs w:val="22"/>
        </w:rPr>
      </w:pPr>
    </w:p>
    <w:p w:rsidR="00CC3F40" w:rsidRPr="00CC3F40" w:rsidRDefault="00CC3F40" w:rsidP="00CC3F40">
      <w:pPr>
        <w:spacing w:line="240" w:lineRule="auto"/>
        <w:ind w:firstLineChars="0" w:firstLine="0"/>
        <w:jc w:val="both"/>
        <w:rPr>
          <w:b/>
          <w:sz w:val="36"/>
          <w:szCs w:val="36"/>
        </w:rPr>
      </w:pPr>
      <w:r w:rsidRPr="00CC3F40">
        <w:rPr>
          <w:rFonts w:hAnsi="Arial"/>
          <w:b/>
          <w:sz w:val="36"/>
          <w:szCs w:val="36"/>
        </w:rPr>
        <w:t>题目：</w:t>
      </w:r>
      <w:r w:rsidRPr="00CC3F40">
        <w:rPr>
          <w:rFonts w:hAnsi="Arial" w:hint="eastAsia"/>
          <w:b/>
          <w:sz w:val="36"/>
          <w:szCs w:val="36"/>
        </w:rPr>
        <w:t>面向深度学习的图像识别和目标跟随系统设计</w:t>
      </w:r>
    </w:p>
    <w:p w:rsidR="00CC3F40" w:rsidRPr="00CC3F40" w:rsidRDefault="00CC3F40" w:rsidP="00CC3F40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CC3F40" w:rsidRPr="00CC3F40" w:rsidRDefault="00CC3F40" w:rsidP="00CC3F40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CC3F40" w:rsidRPr="00CC3F40" w:rsidRDefault="00CC3F40" w:rsidP="00CC3F40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CC3F40" w:rsidRPr="00CC3F40" w:rsidRDefault="00CC3F40" w:rsidP="00CC3F40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CC3F40" w:rsidRPr="00CC3F40" w:rsidRDefault="00CC3F40" w:rsidP="00CC3F40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CC3F40" w:rsidRPr="00CC3F40" w:rsidRDefault="00CC3F40" w:rsidP="00CC3F40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CC3F40" w:rsidRPr="00CC3F40" w:rsidRDefault="00CC3F40" w:rsidP="00CC3F40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CC3F40" w:rsidRPr="00CC3F40" w:rsidRDefault="00CC3F40" w:rsidP="00CC3F40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CC3F40" w:rsidRPr="00CC3F40" w:rsidRDefault="00CC3F40" w:rsidP="00CC3F40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CC3F40" w:rsidRPr="00CC3F40" w:rsidRDefault="00CC3F40" w:rsidP="00CC3F40">
      <w:pPr>
        <w:spacing w:line="240" w:lineRule="auto"/>
        <w:ind w:firstLineChars="0" w:firstLine="923"/>
        <w:jc w:val="both"/>
        <w:rPr>
          <w:b/>
          <w:bCs/>
          <w:sz w:val="44"/>
          <w:szCs w:val="22"/>
        </w:rPr>
      </w:pPr>
    </w:p>
    <w:p w:rsidR="00CC3F40" w:rsidRPr="00CC3F40" w:rsidRDefault="00CC3F40" w:rsidP="00CC3F40">
      <w:pPr>
        <w:spacing w:line="360" w:lineRule="auto"/>
        <w:ind w:left="1678" w:firstLineChars="0" w:firstLine="522"/>
        <w:jc w:val="both"/>
        <w:rPr>
          <w:b/>
        </w:rPr>
      </w:pPr>
      <w:r w:rsidRPr="00CC3F40">
        <w:rPr>
          <w:rFonts w:hAnsi="宋体"/>
          <w:b/>
        </w:rPr>
        <w:t>项目提出者：</w:t>
      </w:r>
      <w:r w:rsidRPr="00CC3F40">
        <w:rPr>
          <w:rFonts w:hAnsi="宋体" w:hint="eastAsia"/>
          <w:b/>
        </w:rPr>
        <w:tab/>
      </w:r>
      <w:r w:rsidRPr="00CC3F40">
        <w:rPr>
          <w:rFonts w:hAnsi="宋体" w:hint="eastAsia"/>
          <w:b/>
        </w:rPr>
        <w:t>赵振刚</w:t>
      </w:r>
    </w:p>
    <w:p w:rsidR="00C83F92" w:rsidRDefault="00C83F92" w:rsidP="00C83F92">
      <w:pPr>
        <w:spacing w:line="360" w:lineRule="auto"/>
        <w:ind w:left="1678" w:firstLineChars="0" w:firstLine="522"/>
        <w:jc w:val="both"/>
        <w:rPr>
          <w:b/>
        </w:rPr>
      </w:pPr>
      <w:r w:rsidRPr="00C83F92">
        <w:rPr>
          <w:rFonts w:hAnsi="宋体" w:hint="eastAsia"/>
          <w:b/>
        </w:rPr>
        <w:t>项目成员：</w:t>
      </w:r>
      <w:r w:rsidRPr="00C83F92">
        <w:rPr>
          <w:rFonts w:hAnsi="宋体" w:hint="eastAsia"/>
          <w:b/>
        </w:rPr>
        <w:t xml:space="preserve">   </w:t>
      </w:r>
      <w:r w:rsidRPr="00C83F92">
        <w:rPr>
          <w:rFonts w:hAnsi="宋体" w:hint="eastAsia"/>
          <w:b/>
        </w:rPr>
        <w:t>程欣</w:t>
      </w:r>
      <w:r w:rsidRPr="00C83F92">
        <w:rPr>
          <w:rFonts w:hAnsi="宋体" w:hint="eastAsia"/>
          <w:b/>
        </w:rPr>
        <w:t xml:space="preserve"> </w:t>
      </w:r>
      <w:r w:rsidRPr="00C83F92">
        <w:rPr>
          <w:rFonts w:hAnsi="宋体" w:hint="eastAsia"/>
          <w:b/>
        </w:rPr>
        <w:t>石强</w:t>
      </w:r>
      <w:r w:rsidRPr="00C83F92">
        <w:rPr>
          <w:rFonts w:hAnsi="宋体" w:hint="eastAsia"/>
          <w:b/>
        </w:rPr>
        <w:t xml:space="preserve"> </w:t>
      </w:r>
      <w:r w:rsidRPr="00C83F92">
        <w:rPr>
          <w:rFonts w:hAnsi="宋体" w:hint="eastAsia"/>
          <w:b/>
        </w:rPr>
        <w:t>齐昱博</w:t>
      </w:r>
      <w:r w:rsidRPr="00C83F92">
        <w:rPr>
          <w:rFonts w:hAnsi="宋体" w:hint="eastAsia"/>
          <w:b/>
        </w:rPr>
        <w:t xml:space="preserve"> </w:t>
      </w:r>
      <w:r w:rsidRPr="00C83F92">
        <w:rPr>
          <w:rFonts w:hAnsi="宋体" w:hint="eastAsia"/>
          <w:b/>
        </w:rPr>
        <w:t>万璐敏</w:t>
      </w:r>
    </w:p>
    <w:p w:rsidR="00CC3F40" w:rsidRPr="00C83F92" w:rsidRDefault="00C83F92" w:rsidP="00C83F92">
      <w:pPr>
        <w:spacing w:line="360" w:lineRule="auto"/>
        <w:ind w:left="1678" w:firstLineChars="0" w:firstLine="522"/>
        <w:jc w:val="both"/>
        <w:rPr>
          <w:b/>
        </w:rPr>
      </w:pPr>
      <w:r w:rsidRPr="00C83F92">
        <w:rPr>
          <w:rFonts w:hAnsi="宋体"/>
          <w:b/>
          <w:bCs/>
        </w:rPr>
        <w:t>撰</w:t>
      </w:r>
      <w:r w:rsidRPr="00C83F92">
        <w:rPr>
          <w:rFonts w:hAnsi="宋体" w:hint="eastAsia"/>
          <w:b/>
          <w:bCs/>
        </w:rPr>
        <w:t xml:space="preserve"> </w:t>
      </w:r>
      <w:r w:rsidRPr="00C83F92">
        <w:rPr>
          <w:rFonts w:hAnsi="宋体"/>
          <w:b/>
          <w:bCs/>
        </w:rPr>
        <w:t>写</w:t>
      </w:r>
      <w:r w:rsidRPr="00C83F92">
        <w:rPr>
          <w:rFonts w:hAnsi="宋体" w:hint="eastAsia"/>
          <w:b/>
          <w:bCs/>
        </w:rPr>
        <w:t xml:space="preserve"> </w:t>
      </w:r>
      <w:r w:rsidRPr="00C83F92">
        <w:rPr>
          <w:rFonts w:hAnsi="宋体"/>
          <w:b/>
          <w:bCs/>
        </w:rPr>
        <w:t>人：</w:t>
      </w:r>
      <w:r w:rsidRPr="00C83F92">
        <w:rPr>
          <w:rFonts w:hAnsi="宋体" w:hint="eastAsia"/>
          <w:b/>
          <w:bCs/>
        </w:rPr>
        <w:tab/>
      </w:r>
      <w:r w:rsidRPr="00C83F92">
        <w:rPr>
          <w:rFonts w:hint="eastAsia"/>
          <w:b/>
        </w:rPr>
        <w:t>石强</w:t>
      </w:r>
    </w:p>
    <w:p w:rsidR="00CC3F40" w:rsidRPr="00CC3F40" w:rsidRDefault="00CC3F40" w:rsidP="00CC3F40">
      <w:pPr>
        <w:spacing w:line="240" w:lineRule="auto"/>
        <w:ind w:firstLineChars="0" w:firstLine="0"/>
        <w:jc w:val="both"/>
        <w:rPr>
          <w:rFonts w:ascii="Calibri" w:hAnsi="Calibri"/>
          <w:sz w:val="21"/>
          <w:szCs w:val="22"/>
        </w:rPr>
        <w:sectPr w:rsidR="00CC3F40" w:rsidRPr="00CC3F40" w:rsidSect="0076003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0" w:footer="992" w:gutter="0"/>
          <w:cols w:space="425"/>
          <w:docGrid w:type="lines" w:linePitch="326"/>
        </w:sectPr>
      </w:pPr>
    </w:p>
    <w:p w:rsidR="00F921C9" w:rsidRDefault="00857C1F" w:rsidP="00A0758A">
      <w:pPr>
        <w:pStyle w:val="1"/>
      </w:pPr>
      <w:r>
        <w:rPr>
          <w:rFonts w:hint="eastAsia"/>
        </w:rPr>
        <w:lastRenderedPageBreak/>
        <w:t>需求</w:t>
      </w:r>
    </w:p>
    <w:p w:rsidR="00857C1F" w:rsidRDefault="00857C1F" w:rsidP="00A237C0">
      <w:pPr>
        <w:ind w:firstLine="480"/>
        <w:rPr>
          <w:rFonts w:hint="eastAsia"/>
        </w:rPr>
      </w:pPr>
      <w:bookmarkStart w:id="0" w:name="_GoBack"/>
      <w:bookmarkEnd w:id="0"/>
    </w:p>
    <w:p w:rsidR="00857C1F" w:rsidRPr="00857C1F" w:rsidRDefault="00857C1F" w:rsidP="00A0758A">
      <w:pPr>
        <w:pStyle w:val="1"/>
      </w:pPr>
      <w:r>
        <w:rPr>
          <w:rFonts w:hint="eastAsia"/>
        </w:rPr>
        <w:t>设计</w:t>
      </w:r>
    </w:p>
    <w:p w:rsidR="00196A42" w:rsidRPr="00633E6A" w:rsidRDefault="00150D5A" w:rsidP="00633E6A">
      <w:pPr>
        <w:ind w:firstLineChars="0" w:firstLine="0"/>
      </w:pPr>
      <w:r>
        <w:br w:type="page"/>
      </w:r>
    </w:p>
    <w:sectPr w:rsidR="00196A42" w:rsidRPr="00633E6A" w:rsidSect="002670E7">
      <w:headerReference w:type="default" r:id="rId14"/>
      <w:footerReference w:type="default" r:id="rId15"/>
      <w:pgSz w:w="11906" w:h="16838"/>
      <w:pgMar w:top="1440" w:right="1797" w:bottom="1440" w:left="1797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AE4" w:rsidRDefault="008C4AE4" w:rsidP="00334D19">
      <w:pPr>
        <w:ind w:firstLine="480"/>
      </w:pPr>
      <w:r>
        <w:separator/>
      </w:r>
    </w:p>
  </w:endnote>
  <w:endnote w:type="continuationSeparator" w:id="0">
    <w:p w:rsidR="008C4AE4" w:rsidRDefault="008C4AE4" w:rsidP="00334D1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F40" w:rsidRDefault="00CC3F40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F40" w:rsidRPr="00FF2008" w:rsidRDefault="00CC3F40" w:rsidP="00FF2008">
    <w:pPr>
      <w:pStyle w:val="a8"/>
      <w:ind w:firstLine="420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F40" w:rsidRDefault="00CC3F40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D5A" w:rsidRPr="00FF2008" w:rsidRDefault="00150D5A" w:rsidP="00743A46">
    <w:pPr>
      <w:pStyle w:val="a8"/>
      <w:ind w:firstLineChars="0" w:firstLine="0"/>
      <w:jc w:val="center"/>
      <w:rPr>
        <w:rFonts w:ascii="宋体" w:hAnsi="宋体"/>
        <w:sz w:val="21"/>
        <w:szCs w:val="21"/>
      </w:rPr>
    </w:pPr>
    <w:r w:rsidRPr="004242BF">
      <w:rPr>
        <w:rFonts w:ascii="宋体" w:hAnsi="宋体"/>
        <w:sz w:val="21"/>
        <w:szCs w:val="21"/>
      </w:rPr>
      <w:fldChar w:fldCharType="begin"/>
    </w:r>
    <w:r w:rsidRPr="004242BF">
      <w:rPr>
        <w:rFonts w:ascii="宋体" w:hAnsi="宋体"/>
        <w:sz w:val="21"/>
        <w:szCs w:val="21"/>
      </w:rPr>
      <w:instrText>PAGE   \* MERGEFORMAT</w:instrText>
    </w:r>
    <w:r w:rsidRPr="004242BF">
      <w:rPr>
        <w:rFonts w:ascii="宋体" w:hAnsi="宋体"/>
        <w:sz w:val="21"/>
        <w:szCs w:val="21"/>
      </w:rPr>
      <w:fldChar w:fldCharType="separate"/>
    </w:r>
    <w:r w:rsidR="00A237C0" w:rsidRPr="00A237C0">
      <w:rPr>
        <w:rFonts w:ascii="宋体" w:hAnsi="宋体"/>
        <w:noProof/>
        <w:sz w:val="21"/>
        <w:szCs w:val="21"/>
        <w:lang w:val="zh-CN"/>
      </w:rPr>
      <w:t>1</w:t>
    </w:r>
    <w:r w:rsidRPr="004242BF">
      <w:rPr>
        <w:rFonts w:ascii="宋体" w:hAnsi="宋体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AE4" w:rsidRDefault="008C4AE4" w:rsidP="00334D19">
      <w:pPr>
        <w:ind w:firstLine="480"/>
      </w:pPr>
      <w:r>
        <w:separator/>
      </w:r>
    </w:p>
  </w:footnote>
  <w:footnote w:type="continuationSeparator" w:id="0">
    <w:p w:rsidR="008C4AE4" w:rsidRDefault="008C4AE4" w:rsidP="00334D1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F40" w:rsidRDefault="00CC3F40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F40" w:rsidRPr="00107964" w:rsidRDefault="00CC3F40" w:rsidP="00107964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F40" w:rsidRDefault="00CC3F40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D5A" w:rsidRPr="00633E6A" w:rsidRDefault="00CC3F40" w:rsidP="00CC3F40">
    <w:pPr>
      <w:pStyle w:val="a6"/>
      <w:ind w:firstLineChars="0" w:firstLine="0"/>
      <w:rPr>
        <w:sz w:val="24"/>
        <w:szCs w:val="24"/>
      </w:rPr>
    </w:pPr>
    <w:r>
      <w:rPr>
        <w:rFonts w:hint="eastAsia"/>
        <w:sz w:val="24"/>
        <w:szCs w:val="24"/>
      </w:rPr>
      <w:t>概要设计说明书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14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3A612D"/>
    <w:multiLevelType w:val="multilevel"/>
    <w:tmpl w:val="EA26531E"/>
    <w:lvl w:ilvl="0">
      <w:start w:val="1"/>
      <w:numFmt w:val="decimal"/>
      <w:pStyle w:val="a"/>
      <w:lvlText w:val="第%1章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EF96739"/>
    <w:multiLevelType w:val="hybridMultilevel"/>
    <w:tmpl w:val="403A6B6C"/>
    <w:lvl w:ilvl="0" w:tplc="37CA94FE">
      <w:start w:val="1"/>
      <w:numFmt w:val="decimal"/>
      <w:lvlText w:val="%1)"/>
      <w:lvlJc w:val="left"/>
      <w:pPr>
        <w:tabs>
          <w:tab w:val="num" w:pos="941"/>
        </w:tabs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3" w15:restartNumberingAfterBreak="0">
    <w:nsid w:val="1F966631"/>
    <w:multiLevelType w:val="hybridMultilevel"/>
    <w:tmpl w:val="403A6B6C"/>
    <w:lvl w:ilvl="0" w:tplc="37CA94FE">
      <w:start w:val="1"/>
      <w:numFmt w:val="decimal"/>
      <w:lvlText w:val="%1)"/>
      <w:lvlJc w:val="left"/>
      <w:pPr>
        <w:tabs>
          <w:tab w:val="num" w:pos="941"/>
        </w:tabs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4" w15:restartNumberingAfterBreak="0">
    <w:nsid w:val="23AE76E3"/>
    <w:multiLevelType w:val="hybridMultilevel"/>
    <w:tmpl w:val="306E73C8"/>
    <w:lvl w:ilvl="0" w:tplc="9B0A3706">
      <w:start w:val="1"/>
      <w:numFmt w:val="decimal"/>
      <w:lvlText w:val="%1)"/>
      <w:lvlJc w:val="left"/>
      <w:pPr>
        <w:tabs>
          <w:tab w:val="num" w:pos="941"/>
        </w:tabs>
        <w:ind w:left="941" w:hanging="42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5" w15:restartNumberingAfterBreak="0">
    <w:nsid w:val="246C6988"/>
    <w:multiLevelType w:val="hybridMultilevel"/>
    <w:tmpl w:val="589242BE"/>
    <w:lvl w:ilvl="0" w:tplc="6D5A994A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6" w15:restartNumberingAfterBreak="0">
    <w:nsid w:val="2D9F60E8"/>
    <w:multiLevelType w:val="multilevel"/>
    <w:tmpl w:val="2608767C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27E4244"/>
    <w:multiLevelType w:val="hybridMultilevel"/>
    <w:tmpl w:val="0A885AEE"/>
    <w:lvl w:ilvl="0" w:tplc="E552386E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8" w15:restartNumberingAfterBreak="0">
    <w:nsid w:val="32B50E27"/>
    <w:multiLevelType w:val="hybridMultilevel"/>
    <w:tmpl w:val="932A2F04"/>
    <w:lvl w:ilvl="0" w:tplc="42CE2700">
      <w:start w:val="1"/>
      <w:numFmt w:val="decimal"/>
      <w:suff w:val="space"/>
      <w:lvlText w:val="第%1章， "/>
      <w:lvlJc w:val="left"/>
      <w:pPr>
        <w:ind w:left="16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9" w15:restartNumberingAfterBreak="0">
    <w:nsid w:val="3A8B2097"/>
    <w:multiLevelType w:val="hybridMultilevel"/>
    <w:tmpl w:val="594627BC"/>
    <w:lvl w:ilvl="0" w:tplc="85905AA2">
      <w:start w:val="1"/>
      <w:numFmt w:val="decimal"/>
      <w:lvlText w:val="%1)"/>
      <w:lvlJc w:val="left"/>
      <w:pPr>
        <w:tabs>
          <w:tab w:val="num" w:pos="941"/>
        </w:tabs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0" w15:restartNumberingAfterBreak="0">
    <w:nsid w:val="3E8649D8"/>
    <w:multiLevelType w:val="hybridMultilevel"/>
    <w:tmpl w:val="8C869510"/>
    <w:lvl w:ilvl="0" w:tplc="035E93C6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9872EB"/>
    <w:multiLevelType w:val="hybridMultilevel"/>
    <w:tmpl w:val="5816B4E6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2" w15:restartNumberingAfterBreak="0">
    <w:nsid w:val="565303AD"/>
    <w:multiLevelType w:val="hybridMultilevel"/>
    <w:tmpl w:val="FD344A3A"/>
    <w:lvl w:ilvl="0" w:tplc="538C9058">
      <w:start w:val="1"/>
      <w:numFmt w:val="decimal"/>
      <w:lvlText w:val="[%1]"/>
      <w:lvlJc w:val="left"/>
      <w:pPr>
        <w:tabs>
          <w:tab w:val="num" w:pos="499"/>
        </w:tabs>
        <w:ind w:left="500" w:hanging="5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1A3C3A"/>
    <w:multiLevelType w:val="multilevel"/>
    <w:tmpl w:val="D2C8D6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CBF4702"/>
    <w:multiLevelType w:val="hybridMultilevel"/>
    <w:tmpl w:val="A86CC92A"/>
    <w:lvl w:ilvl="0" w:tplc="82E65732">
      <w:start w:val="1"/>
      <w:numFmt w:val="decimal"/>
      <w:lvlText w:val="%1)"/>
      <w:lvlJc w:val="left"/>
      <w:pPr>
        <w:tabs>
          <w:tab w:val="num" w:pos="941"/>
        </w:tabs>
        <w:ind w:left="94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5" w15:restartNumberingAfterBreak="0">
    <w:nsid w:val="5D706E28"/>
    <w:multiLevelType w:val="hybridMultilevel"/>
    <w:tmpl w:val="62CA6020"/>
    <w:lvl w:ilvl="0" w:tplc="D5D254C4">
      <w:start w:val="1"/>
      <w:numFmt w:val="decimal"/>
      <w:lvlText w:val="%1)"/>
      <w:lvlJc w:val="left"/>
      <w:pPr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6" w15:restartNumberingAfterBreak="0">
    <w:nsid w:val="60FB460B"/>
    <w:multiLevelType w:val="multilevel"/>
    <w:tmpl w:val="E6B8D5DA"/>
    <w:lvl w:ilvl="0">
      <w:start w:val="1"/>
      <w:numFmt w:val="decimal"/>
      <w:pStyle w:val="1"/>
      <w:suff w:val="space"/>
      <w:lvlText w:val="%1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2452E02"/>
    <w:multiLevelType w:val="hybridMultilevel"/>
    <w:tmpl w:val="297E48A2"/>
    <w:lvl w:ilvl="0" w:tplc="0FA6A9BC">
      <w:start w:val="1"/>
      <w:numFmt w:val="decimal"/>
      <w:lvlText w:val="%1)"/>
      <w:lvlJc w:val="left"/>
      <w:pPr>
        <w:tabs>
          <w:tab w:val="num" w:pos="941"/>
        </w:tabs>
        <w:ind w:left="941" w:hanging="42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8" w15:restartNumberingAfterBreak="0">
    <w:nsid w:val="64BF2DB3"/>
    <w:multiLevelType w:val="hybridMultilevel"/>
    <w:tmpl w:val="BE32207C"/>
    <w:lvl w:ilvl="0" w:tplc="04090011">
      <w:start w:val="1"/>
      <w:numFmt w:val="decimal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19" w15:restartNumberingAfterBreak="0">
    <w:nsid w:val="737A6D72"/>
    <w:multiLevelType w:val="hybridMultilevel"/>
    <w:tmpl w:val="53B487C0"/>
    <w:lvl w:ilvl="0" w:tplc="7ECA907C">
      <w:start w:val="1"/>
      <w:numFmt w:val="decimal"/>
      <w:lvlText w:val="%1)"/>
      <w:lvlJc w:val="left"/>
      <w:pPr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0" w15:restartNumberingAfterBreak="0">
    <w:nsid w:val="745B0A91"/>
    <w:multiLevelType w:val="hybridMultilevel"/>
    <w:tmpl w:val="6D609F60"/>
    <w:lvl w:ilvl="0" w:tplc="D6CE1874">
      <w:start w:val="1"/>
      <w:numFmt w:val="decimal"/>
      <w:lvlText w:val="%1)"/>
      <w:lvlJc w:val="left"/>
      <w:pPr>
        <w:tabs>
          <w:tab w:val="num" w:pos="941"/>
        </w:tabs>
        <w:ind w:left="9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1" w15:restartNumberingAfterBreak="0">
    <w:nsid w:val="74F827FE"/>
    <w:multiLevelType w:val="hybridMultilevel"/>
    <w:tmpl w:val="00C86734"/>
    <w:lvl w:ilvl="0" w:tplc="AC7A7842">
      <w:start w:val="1"/>
      <w:numFmt w:val="decimal"/>
      <w:lvlText w:val="%1)"/>
      <w:lvlJc w:val="left"/>
      <w:pPr>
        <w:ind w:left="800" w:hanging="2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22" w15:restartNumberingAfterBreak="0">
    <w:nsid w:val="7A3E6541"/>
    <w:multiLevelType w:val="multilevel"/>
    <w:tmpl w:val="8CBEFEB4"/>
    <w:lvl w:ilvl="0">
      <w:start w:val="1"/>
      <w:numFmt w:val="decimal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0"/>
  </w:num>
  <w:num w:numId="4">
    <w:abstractNumId w:val="16"/>
  </w:num>
  <w:num w:numId="5">
    <w:abstractNumId w:val="22"/>
  </w:num>
  <w:num w:numId="6">
    <w:abstractNumId w:val="0"/>
  </w:num>
  <w:num w:numId="7">
    <w:abstractNumId w:val="14"/>
  </w:num>
  <w:num w:numId="8">
    <w:abstractNumId w:val="1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1"/>
  </w:num>
  <w:num w:numId="14">
    <w:abstractNumId w:val="9"/>
  </w:num>
  <w:num w:numId="15">
    <w:abstractNumId w:val="20"/>
  </w:num>
  <w:num w:numId="16">
    <w:abstractNumId w:val="8"/>
  </w:num>
  <w:num w:numId="17">
    <w:abstractNumId w:val="21"/>
  </w:num>
  <w:num w:numId="18">
    <w:abstractNumId w:val="19"/>
  </w:num>
  <w:num w:numId="19">
    <w:abstractNumId w:val="4"/>
  </w:num>
  <w:num w:numId="20">
    <w:abstractNumId w:val="3"/>
  </w:num>
  <w:num w:numId="21">
    <w:abstractNumId w:val="15"/>
  </w:num>
  <w:num w:numId="22">
    <w:abstractNumId w:val="2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oNotTrackMoves/>
  <w:defaultTabStop w:val="420"/>
  <w:drawingGridHorizontalSpacing w:val="13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09D"/>
    <w:rsid w:val="00004FE7"/>
    <w:rsid w:val="00010DFC"/>
    <w:rsid w:val="00017D75"/>
    <w:rsid w:val="000249EA"/>
    <w:rsid w:val="00030D02"/>
    <w:rsid w:val="000324A8"/>
    <w:rsid w:val="00036060"/>
    <w:rsid w:val="00041C7B"/>
    <w:rsid w:val="000475D1"/>
    <w:rsid w:val="00051B5E"/>
    <w:rsid w:val="00054248"/>
    <w:rsid w:val="00056FC6"/>
    <w:rsid w:val="00061050"/>
    <w:rsid w:val="000755FA"/>
    <w:rsid w:val="000771AE"/>
    <w:rsid w:val="00080D28"/>
    <w:rsid w:val="000852E7"/>
    <w:rsid w:val="00087EEB"/>
    <w:rsid w:val="000963C1"/>
    <w:rsid w:val="00096D96"/>
    <w:rsid w:val="000B1E32"/>
    <w:rsid w:val="000C209D"/>
    <w:rsid w:val="000C2A2B"/>
    <w:rsid w:val="000C55B5"/>
    <w:rsid w:val="000C7001"/>
    <w:rsid w:val="000D4E45"/>
    <w:rsid w:val="000D5D0B"/>
    <w:rsid w:val="000E0235"/>
    <w:rsid w:val="000E43B4"/>
    <w:rsid w:val="000E7F22"/>
    <w:rsid w:val="000F1BC1"/>
    <w:rsid w:val="000F47AD"/>
    <w:rsid w:val="000F71B5"/>
    <w:rsid w:val="00105CA3"/>
    <w:rsid w:val="00107964"/>
    <w:rsid w:val="001244B4"/>
    <w:rsid w:val="001409C4"/>
    <w:rsid w:val="00140CCA"/>
    <w:rsid w:val="00142091"/>
    <w:rsid w:val="001420DB"/>
    <w:rsid w:val="00143EE9"/>
    <w:rsid w:val="0015049A"/>
    <w:rsid w:val="00150D5A"/>
    <w:rsid w:val="00151A2A"/>
    <w:rsid w:val="0016248D"/>
    <w:rsid w:val="001706DC"/>
    <w:rsid w:val="00172DEE"/>
    <w:rsid w:val="0018364C"/>
    <w:rsid w:val="00190C05"/>
    <w:rsid w:val="00193E82"/>
    <w:rsid w:val="001955F4"/>
    <w:rsid w:val="00196A42"/>
    <w:rsid w:val="001A1B53"/>
    <w:rsid w:val="001B1F6A"/>
    <w:rsid w:val="001B4102"/>
    <w:rsid w:val="001F2527"/>
    <w:rsid w:val="001F7B62"/>
    <w:rsid w:val="00206080"/>
    <w:rsid w:val="00207C09"/>
    <w:rsid w:val="00210991"/>
    <w:rsid w:val="0023301F"/>
    <w:rsid w:val="002345BF"/>
    <w:rsid w:val="00242ADA"/>
    <w:rsid w:val="0024611A"/>
    <w:rsid w:val="00247F5D"/>
    <w:rsid w:val="00260907"/>
    <w:rsid w:val="002667E7"/>
    <w:rsid w:val="002670E7"/>
    <w:rsid w:val="002726A0"/>
    <w:rsid w:val="0027544E"/>
    <w:rsid w:val="0027760F"/>
    <w:rsid w:val="002835B7"/>
    <w:rsid w:val="002864BE"/>
    <w:rsid w:val="00290081"/>
    <w:rsid w:val="00292FD2"/>
    <w:rsid w:val="00296547"/>
    <w:rsid w:val="002A4610"/>
    <w:rsid w:val="002A4F6D"/>
    <w:rsid w:val="002B1AB2"/>
    <w:rsid w:val="002B34EE"/>
    <w:rsid w:val="002B3813"/>
    <w:rsid w:val="002C38DF"/>
    <w:rsid w:val="002C5284"/>
    <w:rsid w:val="002C5D6C"/>
    <w:rsid w:val="002D0CF5"/>
    <w:rsid w:val="002D5B2F"/>
    <w:rsid w:val="002D7D90"/>
    <w:rsid w:val="002E1B78"/>
    <w:rsid w:val="002E3BBC"/>
    <w:rsid w:val="002E49D3"/>
    <w:rsid w:val="002F2A2F"/>
    <w:rsid w:val="002F5532"/>
    <w:rsid w:val="002F5E2E"/>
    <w:rsid w:val="002F6202"/>
    <w:rsid w:val="00303BEF"/>
    <w:rsid w:val="0031158A"/>
    <w:rsid w:val="00312EE1"/>
    <w:rsid w:val="0032128D"/>
    <w:rsid w:val="003273F5"/>
    <w:rsid w:val="0033090E"/>
    <w:rsid w:val="003332B0"/>
    <w:rsid w:val="00333F42"/>
    <w:rsid w:val="00334D19"/>
    <w:rsid w:val="003352FF"/>
    <w:rsid w:val="003366D8"/>
    <w:rsid w:val="00353C8F"/>
    <w:rsid w:val="00357A16"/>
    <w:rsid w:val="00360B2D"/>
    <w:rsid w:val="0036391D"/>
    <w:rsid w:val="003748B7"/>
    <w:rsid w:val="0037759F"/>
    <w:rsid w:val="0038499D"/>
    <w:rsid w:val="003A0890"/>
    <w:rsid w:val="003A6241"/>
    <w:rsid w:val="003A71B4"/>
    <w:rsid w:val="003B17B6"/>
    <w:rsid w:val="003B6B3B"/>
    <w:rsid w:val="003D5A89"/>
    <w:rsid w:val="003E7AD3"/>
    <w:rsid w:val="004042B6"/>
    <w:rsid w:val="00406497"/>
    <w:rsid w:val="0041533E"/>
    <w:rsid w:val="004242BF"/>
    <w:rsid w:val="004272F5"/>
    <w:rsid w:val="0042756D"/>
    <w:rsid w:val="00430632"/>
    <w:rsid w:val="0044334B"/>
    <w:rsid w:val="0044346F"/>
    <w:rsid w:val="00444148"/>
    <w:rsid w:val="00445CD4"/>
    <w:rsid w:val="00453310"/>
    <w:rsid w:val="0045421D"/>
    <w:rsid w:val="00457B61"/>
    <w:rsid w:val="004824FA"/>
    <w:rsid w:val="00483388"/>
    <w:rsid w:val="00483B87"/>
    <w:rsid w:val="0048631B"/>
    <w:rsid w:val="0049260C"/>
    <w:rsid w:val="004950CD"/>
    <w:rsid w:val="004A1D6E"/>
    <w:rsid w:val="004A1FB4"/>
    <w:rsid w:val="004A66BB"/>
    <w:rsid w:val="004B2321"/>
    <w:rsid w:val="004C33EC"/>
    <w:rsid w:val="004E374C"/>
    <w:rsid w:val="004F464E"/>
    <w:rsid w:val="00503D76"/>
    <w:rsid w:val="00516639"/>
    <w:rsid w:val="00517BFD"/>
    <w:rsid w:val="00524ED3"/>
    <w:rsid w:val="005255B5"/>
    <w:rsid w:val="00533925"/>
    <w:rsid w:val="00536E9E"/>
    <w:rsid w:val="0053795E"/>
    <w:rsid w:val="00542B0F"/>
    <w:rsid w:val="00543AF5"/>
    <w:rsid w:val="005451F4"/>
    <w:rsid w:val="00552445"/>
    <w:rsid w:val="00557FC2"/>
    <w:rsid w:val="005651C5"/>
    <w:rsid w:val="00565715"/>
    <w:rsid w:val="005667A1"/>
    <w:rsid w:val="005837E6"/>
    <w:rsid w:val="00584272"/>
    <w:rsid w:val="00591065"/>
    <w:rsid w:val="005916BC"/>
    <w:rsid w:val="005928E5"/>
    <w:rsid w:val="005A69A8"/>
    <w:rsid w:val="005B10DC"/>
    <w:rsid w:val="005C1C89"/>
    <w:rsid w:val="005C23D0"/>
    <w:rsid w:val="005D4581"/>
    <w:rsid w:val="005D6EA4"/>
    <w:rsid w:val="005F061B"/>
    <w:rsid w:val="005F06E1"/>
    <w:rsid w:val="005F69AE"/>
    <w:rsid w:val="00601B2D"/>
    <w:rsid w:val="0060226F"/>
    <w:rsid w:val="00604972"/>
    <w:rsid w:val="006129C9"/>
    <w:rsid w:val="006159C7"/>
    <w:rsid w:val="00616BDA"/>
    <w:rsid w:val="00620495"/>
    <w:rsid w:val="006240E1"/>
    <w:rsid w:val="0063196F"/>
    <w:rsid w:val="00632C6B"/>
    <w:rsid w:val="00633E6A"/>
    <w:rsid w:val="00634892"/>
    <w:rsid w:val="00634A3E"/>
    <w:rsid w:val="00640DC3"/>
    <w:rsid w:val="0064426C"/>
    <w:rsid w:val="006455A4"/>
    <w:rsid w:val="0065371B"/>
    <w:rsid w:val="00655473"/>
    <w:rsid w:val="00656640"/>
    <w:rsid w:val="006576E4"/>
    <w:rsid w:val="0066047E"/>
    <w:rsid w:val="00663586"/>
    <w:rsid w:val="00666071"/>
    <w:rsid w:val="00682D24"/>
    <w:rsid w:val="00687F5C"/>
    <w:rsid w:val="006925D2"/>
    <w:rsid w:val="006A1038"/>
    <w:rsid w:val="006C0955"/>
    <w:rsid w:val="006D1E84"/>
    <w:rsid w:val="006D7444"/>
    <w:rsid w:val="006E07D7"/>
    <w:rsid w:val="006E5309"/>
    <w:rsid w:val="006E6EE7"/>
    <w:rsid w:val="006F29ED"/>
    <w:rsid w:val="00702608"/>
    <w:rsid w:val="00704BD4"/>
    <w:rsid w:val="00710E3B"/>
    <w:rsid w:val="00734752"/>
    <w:rsid w:val="00735C65"/>
    <w:rsid w:val="00743A46"/>
    <w:rsid w:val="00752F31"/>
    <w:rsid w:val="00760039"/>
    <w:rsid w:val="0076341B"/>
    <w:rsid w:val="00766C22"/>
    <w:rsid w:val="00767167"/>
    <w:rsid w:val="007821A7"/>
    <w:rsid w:val="0078237D"/>
    <w:rsid w:val="00791200"/>
    <w:rsid w:val="00793025"/>
    <w:rsid w:val="00795A77"/>
    <w:rsid w:val="00796B10"/>
    <w:rsid w:val="007A3B0F"/>
    <w:rsid w:val="007B6582"/>
    <w:rsid w:val="007C2279"/>
    <w:rsid w:val="007C77F3"/>
    <w:rsid w:val="007D7904"/>
    <w:rsid w:val="007E71CF"/>
    <w:rsid w:val="007E780D"/>
    <w:rsid w:val="007F74ED"/>
    <w:rsid w:val="007F79C3"/>
    <w:rsid w:val="00801CF6"/>
    <w:rsid w:val="00802F9B"/>
    <w:rsid w:val="00803739"/>
    <w:rsid w:val="0080374A"/>
    <w:rsid w:val="008062C8"/>
    <w:rsid w:val="008148B1"/>
    <w:rsid w:val="008173A4"/>
    <w:rsid w:val="008307E3"/>
    <w:rsid w:val="008330A4"/>
    <w:rsid w:val="00834AA0"/>
    <w:rsid w:val="008403D3"/>
    <w:rsid w:val="00857C1F"/>
    <w:rsid w:val="00867634"/>
    <w:rsid w:val="0088505E"/>
    <w:rsid w:val="008865EF"/>
    <w:rsid w:val="0089018B"/>
    <w:rsid w:val="0089066A"/>
    <w:rsid w:val="0089250B"/>
    <w:rsid w:val="00896D0C"/>
    <w:rsid w:val="008A3E41"/>
    <w:rsid w:val="008A5DBB"/>
    <w:rsid w:val="008B0183"/>
    <w:rsid w:val="008B64B5"/>
    <w:rsid w:val="008B65DA"/>
    <w:rsid w:val="008C3812"/>
    <w:rsid w:val="008C4AE4"/>
    <w:rsid w:val="008C6D50"/>
    <w:rsid w:val="008E0628"/>
    <w:rsid w:val="008F276E"/>
    <w:rsid w:val="008F3434"/>
    <w:rsid w:val="008F3774"/>
    <w:rsid w:val="008F6589"/>
    <w:rsid w:val="008F75D1"/>
    <w:rsid w:val="00901A38"/>
    <w:rsid w:val="00902F5E"/>
    <w:rsid w:val="00904312"/>
    <w:rsid w:val="00904AE9"/>
    <w:rsid w:val="00904D21"/>
    <w:rsid w:val="0092338A"/>
    <w:rsid w:val="00923C95"/>
    <w:rsid w:val="00936DFC"/>
    <w:rsid w:val="00937152"/>
    <w:rsid w:val="0094004F"/>
    <w:rsid w:val="009402E7"/>
    <w:rsid w:val="00942A85"/>
    <w:rsid w:val="009443B7"/>
    <w:rsid w:val="009513A3"/>
    <w:rsid w:val="00956413"/>
    <w:rsid w:val="009612BF"/>
    <w:rsid w:val="009668B7"/>
    <w:rsid w:val="00977D50"/>
    <w:rsid w:val="00991D24"/>
    <w:rsid w:val="009B2CC1"/>
    <w:rsid w:val="009B2FB9"/>
    <w:rsid w:val="009C4106"/>
    <w:rsid w:val="009C452A"/>
    <w:rsid w:val="009C4E54"/>
    <w:rsid w:val="009D3F08"/>
    <w:rsid w:val="009E36A0"/>
    <w:rsid w:val="009E5005"/>
    <w:rsid w:val="009E73C3"/>
    <w:rsid w:val="009E784B"/>
    <w:rsid w:val="009F032E"/>
    <w:rsid w:val="009F366F"/>
    <w:rsid w:val="00A00570"/>
    <w:rsid w:val="00A02894"/>
    <w:rsid w:val="00A03CBB"/>
    <w:rsid w:val="00A0596A"/>
    <w:rsid w:val="00A05B38"/>
    <w:rsid w:val="00A0758A"/>
    <w:rsid w:val="00A10052"/>
    <w:rsid w:val="00A149AA"/>
    <w:rsid w:val="00A1552A"/>
    <w:rsid w:val="00A15E01"/>
    <w:rsid w:val="00A237C0"/>
    <w:rsid w:val="00A304A0"/>
    <w:rsid w:val="00A352C2"/>
    <w:rsid w:val="00A3621A"/>
    <w:rsid w:val="00A455B9"/>
    <w:rsid w:val="00A476AC"/>
    <w:rsid w:val="00A55315"/>
    <w:rsid w:val="00A56747"/>
    <w:rsid w:val="00A56C33"/>
    <w:rsid w:val="00A613F4"/>
    <w:rsid w:val="00A63061"/>
    <w:rsid w:val="00A7433A"/>
    <w:rsid w:val="00A77DAB"/>
    <w:rsid w:val="00A92956"/>
    <w:rsid w:val="00AA5628"/>
    <w:rsid w:val="00AA66DC"/>
    <w:rsid w:val="00AB2193"/>
    <w:rsid w:val="00AB244D"/>
    <w:rsid w:val="00AB6517"/>
    <w:rsid w:val="00AC48E8"/>
    <w:rsid w:val="00AC6D41"/>
    <w:rsid w:val="00AE6E97"/>
    <w:rsid w:val="00AF3C44"/>
    <w:rsid w:val="00AF58BB"/>
    <w:rsid w:val="00AF7358"/>
    <w:rsid w:val="00B04C30"/>
    <w:rsid w:val="00B05503"/>
    <w:rsid w:val="00B05DDD"/>
    <w:rsid w:val="00B22376"/>
    <w:rsid w:val="00B22C55"/>
    <w:rsid w:val="00B36E9E"/>
    <w:rsid w:val="00B426E2"/>
    <w:rsid w:val="00B438BE"/>
    <w:rsid w:val="00B47B42"/>
    <w:rsid w:val="00B52E6A"/>
    <w:rsid w:val="00B60DA5"/>
    <w:rsid w:val="00B63349"/>
    <w:rsid w:val="00B6337C"/>
    <w:rsid w:val="00B72BA2"/>
    <w:rsid w:val="00B76D58"/>
    <w:rsid w:val="00B832CC"/>
    <w:rsid w:val="00B97EF4"/>
    <w:rsid w:val="00BA2C82"/>
    <w:rsid w:val="00BA4B58"/>
    <w:rsid w:val="00BB4AE6"/>
    <w:rsid w:val="00BC5A97"/>
    <w:rsid w:val="00BC74E2"/>
    <w:rsid w:val="00BC7B4E"/>
    <w:rsid w:val="00BD4A4B"/>
    <w:rsid w:val="00BE2BA4"/>
    <w:rsid w:val="00BE4179"/>
    <w:rsid w:val="00BE6750"/>
    <w:rsid w:val="00BF21E4"/>
    <w:rsid w:val="00BF5F2C"/>
    <w:rsid w:val="00BF6FD4"/>
    <w:rsid w:val="00C019C3"/>
    <w:rsid w:val="00C03B32"/>
    <w:rsid w:val="00C04CE0"/>
    <w:rsid w:val="00C1078E"/>
    <w:rsid w:val="00C10A1A"/>
    <w:rsid w:val="00C10E18"/>
    <w:rsid w:val="00C113CE"/>
    <w:rsid w:val="00C12A25"/>
    <w:rsid w:val="00C13C0A"/>
    <w:rsid w:val="00C230EF"/>
    <w:rsid w:val="00C321E6"/>
    <w:rsid w:val="00C32D42"/>
    <w:rsid w:val="00C3712C"/>
    <w:rsid w:val="00C435D6"/>
    <w:rsid w:val="00C45B3E"/>
    <w:rsid w:val="00C53565"/>
    <w:rsid w:val="00C5365C"/>
    <w:rsid w:val="00C57595"/>
    <w:rsid w:val="00C57645"/>
    <w:rsid w:val="00C60DF9"/>
    <w:rsid w:val="00C65B73"/>
    <w:rsid w:val="00C77392"/>
    <w:rsid w:val="00C8085C"/>
    <w:rsid w:val="00C836F2"/>
    <w:rsid w:val="00C839F0"/>
    <w:rsid w:val="00C83F92"/>
    <w:rsid w:val="00C85FA0"/>
    <w:rsid w:val="00C87A95"/>
    <w:rsid w:val="00C920C6"/>
    <w:rsid w:val="00C931DD"/>
    <w:rsid w:val="00C96920"/>
    <w:rsid w:val="00CA044A"/>
    <w:rsid w:val="00CA1ACC"/>
    <w:rsid w:val="00CA6BD5"/>
    <w:rsid w:val="00CB293C"/>
    <w:rsid w:val="00CB382D"/>
    <w:rsid w:val="00CB3BF0"/>
    <w:rsid w:val="00CC1240"/>
    <w:rsid w:val="00CC2A74"/>
    <w:rsid w:val="00CC3F40"/>
    <w:rsid w:val="00CC4C69"/>
    <w:rsid w:val="00CC5D45"/>
    <w:rsid w:val="00CD1C4E"/>
    <w:rsid w:val="00CF26B1"/>
    <w:rsid w:val="00CF4D48"/>
    <w:rsid w:val="00CF6EDB"/>
    <w:rsid w:val="00CF7C66"/>
    <w:rsid w:val="00CF7E57"/>
    <w:rsid w:val="00D007FC"/>
    <w:rsid w:val="00D0385E"/>
    <w:rsid w:val="00D12799"/>
    <w:rsid w:val="00D153C9"/>
    <w:rsid w:val="00D16BC4"/>
    <w:rsid w:val="00D20A5F"/>
    <w:rsid w:val="00D20D94"/>
    <w:rsid w:val="00D21051"/>
    <w:rsid w:val="00D22C72"/>
    <w:rsid w:val="00D26912"/>
    <w:rsid w:val="00D27325"/>
    <w:rsid w:val="00D27AB1"/>
    <w:rsid w:val="00D30758"/>
    <w:rsid w:val="00D319E1"/>
    <w:rsid w:val="00D463D0"/>
    <w:rsid w:val="00D5056D"/>
    <w:rsid w:val="00D5478E"/>
    <w:rsid w:val="00D55DE7"/>
    <w:rsid w:val="00D61694"/>
    <w:rsid w:val="00D653A8"/>
    <w:rsid w:val="00D6610C"/>
    <w:rsid w:val="00D669AD"/>
    <w:rsid w:val="00D6743F"/>
    <w:rsid w:val="00D73917"/>
    <w:rsid w:val="00D76A00"/>
    <w:rsid w:val="00D815D2"/>
    <w:rsid w:val="00D81699"/>
    <w:rsid w:val="00D831ED"/>
    <w:rsid w:val="00D850CE"/>
    <w:rsid w:val="00D92D4D"/>
    <w:rsid w:val="00DA01F3"/>
    <w:rsid w:val="00DA06FA"/>
    <w:rsid w:val="00DA3EC1"/>
    <w:rsid w:val="00DB3C41"/>
    <w:rsid w:val="00DB43F7"/>
    <w:rsid w:val="00DB5A89"/>
    <w:rsid w:val="00DC42B7"/>
    <w:rsid w:val="00DC6B0A"/>
    <w:rsid w:val="00DD03A0"/>
    <w:rsid w:val="00DD08DB"/>
    <w:rsid w:val="00DE433B"/>
    <w:rsid w:val="00DE5D8B"/>
    <w:rsid w:val="00DE77CF"/>
    <w:rsid w:val="00DF1FA9"/>
    <w:rsid w:val="00DF31B2"/>
    <w:rsid w:val="00E0306D"/>
    <w:rsid w:val="00E1021E"/>
    <w:rsid w:val="00E17709"/>
    <w:rsid w:val="00E230F6"/>
    <w:rsid w:val="00E2446C"/>
    <w:rsid w:val="00E30CFD"/>
    <w:rsid w:val="00E33A41"/>
    <w:rsid w:val="00E355F5"/>
    <w:rsid w:val="00E36912"/>
    <w:rsid w:val="00E374BF"/>
    <w:rsid w:val="00E40A2E"/>
    <w:rsid w:val="00E412AA"/>
    <w:rsid w:val="00E44D94"/>
    <w:rsid w:val="00E45E77"/>
    <w:rsid w:val="00E46713"/>
    <w:rsid w:val="00E51EC4"/>
    <w:rsid w:val="00E51F4D"/>
    <w:rsid w:val="00E54BA9"/>
    <w:rsid w:val="00E5519C"/>
    <w:rsid w:val="00E56D48"/>
    <w:rsid w:val="00E610DA"/>
    <w:rsid w:val="00E6123D"/>
    <w:rsid w:val="00E819C0"/>
    <w:rsid w:val="00E87BFC"/>
    <w:rsid w:val="00E90833"/>
    <w:rsid w:val="00E929E2"/>
    <w:rsid w:val="00E96E16"/>
    <w:rsid w:val="00E97CCD"/>
    <w:rsid w:val="00EA1366"/>
    <w:rsid w:val="00EA181B"/>
    <w:rsid w:val="00EA2D97"/>
    <w:rsid w:val="00EA3149"/>
    <w:rsid w:val="00EA4FDF"/>
    <w:rsid w:val="00EB26CF"/>
    <w:rsid w:val="00EC1AE7"/>
    <w:rsid w:val="00EC5E05"/>
    <w:rsid w:val="00ED4B50"/>
    <w:rsid w:val="00ED6B59"/>
    <w:rsid w:val="00EE2F57"/>
    <w:rsid w:val="00EE78F2"/>
    <w:rsid w:val="00EF2A64"/>
    <w:rsid w:val="00EF453E"/>
    <w:rsid w:val="00F066C7"/>
    <w:rsid w:val="00F06D7B"/>
    <w:rsid w:val="00F10EE3"/>
    <w:rsid w:val="00F12291"/>
    <w:rsid w:val="00F21154"/>
    <w:rsid w:val="00F22246"/>
    <w:rsid w:val="00F26495"/>
    <w:rsid w:val="00F360F1"/>
    <w:rsid w:val="00F41143"/>
    <w:rsid w:val="00F51B30"/>
    <w:rsid w:val="00F530DC"/>
    <w:rsid w:val="00F579B0"/>
    <w:rsid w:val="00F662FF"/>
    <w:rsid w:val="00F72300"/>
    <w:rsid w:val="00F7235D"/>
    <w:rsid w:val="00F76E09"/>
    <w:rsid w:val="00F8282A"/>
    <w:rsid w:val="00F83036"/>
    <w:rsid w:val="00F84928"/>
    <w:rsid w:val="00F87F1E"/>
    <w:rsid w:val="00F921C9"/>
    <w:rsid w:val="00F934C3"/>
    <w:rsid w:val="00FA6B3A"/>
    <w:rsid w:val="00FB578F"/>
    <w:rsid w:val="00FC0715"/>
    <w:rsid w:val="00FC0CDD"/>
    <w:rsid w:val="00FD3F33"/>
    <w:rsid w:val="00FD579F"/>
    <w:rsid w:val="00FE020D"/>
    <w:rsid w:val="00FE3D59"/>
    <w:rsid w:val="00FE639A"/>
    <w:rsid w:val="00FE66C4"/>
    <w:rsid w:val="00FE753B"/>
    <w:rsid w:val="00FF0002"/>
    <w:rsid w:val="00FF2008"/>
    <w:rsid w:val="00FF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11FCD"/>
  <w15:chartTrackingRefBased/>
  <w15:docId w15:val="{58D394B6-31EC-4295-B05A-8B5C28CC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uiPriority w:val="1"/>
    <w:qFormat/>
    <w:rsid w:val="00D653A8"/>
    <w:pPr>
      <w:widowControl w:val="0"/>
      <w:spacing w:line="400" w:lineRule="exact"/>
      <w:ind w:firstLineChars="200" w:firstLine="20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next w:val="a2"/>
    <w:link w:val="10"/>
    <w:autoRedefine/>
    <w:uiPriority w:val="2"/>
    <w:qFormat/>
    <w:rsid w:val="00A0758A"/>
    <w:pPr>
      <w:keepNext/>
      <w:keepLines/>
      <w:numPr>
        <w:numId w:val="4"/>
      </w:numPr>
      <w:spacing w:before="480" w:after="360"/>
      <w:outlineLvl w:val="0"/>
    </w:pPr>
    <w:rPr>
      <w:rFonts w:ascii="Times New Roman" w:eastAsia="黑体" w:hAnsi="Times New Roman"/>
      <w:b/>
      <w:bCs/>
      <w:kern w:val="2"/>
      <w:sz w:val="32"/>
      <w:szCs w:val="44"/>
    </w:rPr>
  </w:style>
  <w:style w:type="paragraph" w:styleId="2">
    <w:name w:val="heading 2"/>
    <w:basedOn w:val="a2"/>
    <w:next w:val="a2"/>
    <w:link w:val="20"/>
    <w:autoRedefine/>
    <w:uiPriority w:val="2"/>
    <w:qFormat/>
    <w:rsid w:val="00D653A8"/>
    <w:pPr>
      <w:keepNext/>
      <w:keepLines/>
      <w:numPr>
        <w:ilvl w:val="1"/>
        <w:numId w:val="4"/>
      </w:numPr>
      <w:spacing w:before="480" w:after="120" w:line="240" w:lineRule="auto"/>
      <w:ind w:firstLineChars="0"/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2"/>
    <w:next w:val="a2"/>
    <w:link w:val="30"/>
    <w:autoRedefine/>
    <w:uiPriority w:val="2"/>
    <w:qFormat/>
    <w:rsid w:val="00D653A8"/>
    <w:pPr>
      <w:keepNext/>
      <w:keepLines/>
      <w:numPr>
        <w:ilvl w:val="2"/>
        <w:numId w:val="4"/>
      </w:numPr>
      <w:spacing w:before="240" w:after="120" w:line="240" w:lineRule="auto"/>
      <w:ind w:firstLineChars="0"/>
      <w:outlineLvl w:val="2"/>
    </w:pPr>
    <w:rPr>
      <w:rFonts w:eastAsia="黑体"/>
      <w:bCs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030D02"/>
    <w:pPr>
      <w:keepNext/>
      <w:keepLines/>
      <w:spacing w:before="280" w:after="290" w:line="376" w:lineRule="atLeast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9E7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9E784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9E78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9E784B"/>
    <w:rPr>
      <w:sz w:val="18"/>
      <w:szCs w:val="18"/>
    </w:rPr>
  </w:style>
  <w:style w:type="table" w:styleId="aa">
    <w:name w:val="Table Grid"/>
    <w:basedOn w:val="a4"/>
    <w:uiPriority w:val="39"/>
    <w:rsid w:val="00096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毕设论文一级标题"/>
    <w:autoRedefine/>
    <w:uiPriority w:val="9"/>
    <w:qFormat/>
    <w:rsid w:val="00051B5E"/>
    <w:pPr>
      <w:numPr>
        <w:numId w:val="2"/>
      </w:numPr>
      <w:spacing w:line="640" w:lineRule="exact"/>
      <w:jc w:val="center"/>
      <w:outlineLvl w:val="0"/>
    </w:pPr>
    <w:rPr>
      <w:rFonts w:ascii="Times New Roman" w:hAnsi="Times New Roman"/>
      <w:b/>
      <w:spacing w:val="10"/>
      <w:kern w:val="2"/>
      <w:sz w:val="32"/>
      <w:szCs w:val="24"/>
    </w:rPr>
  </w:style>
  <w:style w:type="paragraph" w:customStyle="1" w:styleId="a0">
    <w:name w:val="毕设论文二级标题"/>
    <w:autoRedefine/>
    <w:uiPriority w:val="9"/>
    <w:qFormat/>
    <w:rsid w:val="00030D02"/>
    <w:pPr>
      <w:numPr>
        <w:ilvl w:val="1"/>
        <w:numId w:val="2"/>
      </w:numPr>
      <w:spacing w:line="640" w:lineRule="exact"/>
      <w:outlineLvl w:val="1"/>
    </w:pPr>
    <w:rPr>
      <w:rFonts w:ascii="Times New Roman" w:hAnsi="Times New Roman"/>
      <w:b/>
      <w:spacing w:val="10"/>
      <w:kern w:val="2"/>
      <w:sz w:val="28"/>
      <w:szCs w:val="24"/>
    </w:rPr>
  </w:style>
  <w:style w:type="paragraph" w:customStyle="1" w:styleId="a1">
    <w:name w:val="毕设论文三级标题"/>
    <w:autoRedefine/>
    <w:uiPriority w:val="9"/>
    <w:qFormat/>
    <w:rsid w:val="006D7444"/>
    <w:pPr>
      <w:numPr>
        <w:ilvl w:val="2"/>
        <w:numId w:val="2"/>
      </w:numPr>
      <w:spacing w:line="640" w:lineRule="exact"/>
      <w:outlineLvl w:val="2"/>
    </w:pPr>
    <w:rPr>
      <w:rFonts w:ascii="Times New Roman" w:hAnsi="Times New Roman"/>
      <w:b/>
      <w:spacing w:val="10"/>
      <w:kern w:val="2"/>
      <w:sz w:val="24"/>
      <w:szCs w:val="24"/>
    </w:rPr>
  </w:style>
  <w:style w:type="paragraph" w:styleId="ab">
    <w:name w:val="Quote"/>
    <w:basedOn w:val="a2"/>
    <w:next w:val="a2"/>
    <w:link w:val="ac"/>
    <w:uiPriority w:val="29"/>
    <w:qFormat/>
    <w:rsid w:val="008C381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c">
    <w:name w:val="引用 字符"/>
    <w:link w:val="ab"/>
    <w:uiPriority w:val="29"/>
    <w:rsid w:val="008C3812"/>
    <w:rPr>
      <w:rFonts w:ascii="Times New Roman" w:hAnsi="Times New Roman"/>
      <w:i/>
      <w:iCs/>
      <w:color w:val="404040"/>
      <w:spacing w:val="10"/>
      <w:kern w:val="2"/>
      <w:sz w:val="24"/>
      <w:szCs w:val="24"/>
    </w:rPr>
  </w:style>
  <w:style w:type="paragraph" w:styleId="ad">
    <w:name w:val="Intense Quote"/>
    <w:basedOn w:val="a2"/>
    <w:next w:val="a2"/>
    <w:link w:val="ae"/>
    <w:uiPriority w:val="30"/>
    <w:qFormat/>
    <w:rsid w:val="008C3812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e">
    <w:name w:val="明显引用 字符"/>
    <w:link w:val="ad"/>
    <w:uiPriority w:val="30"/>
    <w:rsid w:val="008C3812"/>
    <w:rPr>
      <w:rFonts w:ascii="Times New Roman" w:hAnsi="Times New Roman"/>
      <w:i/>
      <w:iCs/>
      <w:color w:val="5B9BD5"/>
      <w:spacing w:val="10"/>
      <w:kern w:val="2"/>
      <w:sz w:val="24"/>
      <w:szCs w:val="24"/>
    </w:rPr>
  </w:style>
  <w:style w:type="character" w:styleId="af">
    <w:name w:val="Intense Reference"/>
    <w:uiPriority w:val="32"/>
    <w:qFormat/>
    <w:rsid w:val="008C3812"/>
    <w:rPr>
      <w:b/>
      <w:bCs/>
      <w:smallCaps/>
      <w:color w:val="5B9BD5"/>
      <w:spacing w:val="5"/>
    </w:rPr>
  </w:style>
  <w:style w:type="paragraph" w:styleId="af0">
    <w:name w:val="List Paragraph"/>
    <w:basedOn w:val="a2"/>
    <w:uiPriority w:val="34"/>
    <w:qFormat/>
    <w:rsid w:val="008C3812"/>
    <w:pPr>
      <w:ind w:firstLine="420"/>
    </w:pPr>
  </w:style>
  <w:style w:type="character" w:customStyle="1" w:styleId="10">
    <w:name w:val="标题 1 字符"/>
    <w:link w:val="1"/>
    <w:uiPriority w:val="2"/>
    <w:rsid w:val="00A0758A"/>
    <w:rPr>
      <w:rFonts w:ascii="Times New Roman" w:eastAsia="黑体" w:hAnsi="Times New Roman"/>
      <w:b/>
      <w:bCs/>
      <w:kern w:val="2"/>
      <w:sz w:val="32"/>
      <w:szCs w:val="44"/>
    </w:rPr>
  </w:style>
  <w:style w:type="character" w:customStyle="1" w:styleId="20">
    <w:name w:val="标题 2 字符"/>
    <w:link w:val="2"/>
    <w:uiPriority w:val="2"/>
    <w:rsid w:val="00D653A8"/>
    <w:rPr>
      <w:rFonts w:ascii="Times New Roman" w:eastAsia="黑体" w:hAnsi="Times New Roman"/>
      <w:bCs/>
      <w:kern w:val="2"/>
      <w:sz w:val="28"/>
      <w:szCs w:val="32"/>
    </w:rPr>
  </w:style>
  <w:style w:type="character" w:customStyle="1" w:styleId="30">
    <w:name w:val="标题 3 字符"/>
    <w:link w:val="3"/>
    <w:uiPriority w:val="2"/>
    <w:rsid w:val="00D653A8"/>
    <w:rPr>
      <w:rFonts w:ascii="Times New Roman" w:eastAsia="黑体" w:hAnsi="Times New Roman"/>
      <w:bCs/>
      <w:kern w:val="2"/>
      <w:sz w:val="24"/>
      <w:szCs w:val="32"/>
    </w:rPr>
  </w:style>
  <w:style w:type="character" w:customStyle="1" w:styleId="40">
    <w:name w:val="标题 4 字符"/>
    <w:link w:val="4"/>
    <w:uiPriority w:val="9"/>
    <w:rsid w:val="00030D02"/>
    <w:rPr>
      <w:rFonts w:ascii="Calibri Light" w:eastAsia="宋体" w:hAnsi="Calibri Light" w:cs="Times New Roman"/>
      <w:b/>
      <w:bCs/>
      <w:spacing w:val="10"/>
      <w:kern w:val="2"/>
      <w:sz w:val="28"/>
      <w:szCs w:val="28"/>
    </w:rPr>
  </w:style>
  <w:style w:type="paragraph" w:styleId="af1">
    <w:name w:val="caption"/>
    <w:basedOn w:val="a2"/>
    <w:next w:val="a2"/>
    <w:autoRedefine/>
    <w:uiPriority w:val="6"/>
    <w:unhideWhenUsed/>
    <w:qFormat/>
    <w:rsid w:val="003273F5"/>
    <w:pPr>
      <w:tabs>
        <w:tab w:val="center" w:pos="4253"/>
        <w:tab w:val="right" w:pos="8647"/>
      </w:tabs>
      <w:ind w:firstLineChars="0" w:firstLine="0"/>
      <w:jc w:val="center"/>
    </w:pPr>
    <w:rPr>
      <w:sz w:val="21"/>
      <w:szCs w:val="20"/>
    </w:rPr>
  </w:style>
  <w:style w:type="paragraph" w:customStyle="1" w:styleId="af2">
    <w:name w:val="表格内文字"/>
    <w:basedOn w:val="a2"/>
    <w:autoRedefine/>
    <w:uiPriority w:val="3"/>
    <w:qFormat/>
    <w:rsid w:val="008403D3"/>
    <w:pPr>
      <w:ind w:firstLineChars="0" w:firstLine="0"/>
      <w:jc w:val="center"/>
    </w:pPr>
  </w:style>
  <w:style w:type="paragraph" w:customStyle="1" w:styleId="af3">
    <w:name w:val="论文图片"/>
    <w:basedOn w:val="a2"/>
    <w:next w:val="a2"/>
    <w:autoRedefine/>
    <w:uiPriority w:val="2"/>
    <w:qFormat/>
    <w:rsid w:val="009513A3"/>
    <w:pPr>
      <w:keepNext/>
      <w:ind w:firstLineChars="0" w:firstLine="0"/>
      <w:jc w:val="center"/>
    </w:pPr>
  </w:style>
  <w:style w:type="paragraph" w:customStyle="1" w:styleId="MTDisplayEquation">
    <w:name w:val="MTDisplayEquation"/>
    <w:basedOn w:val="a2"/>
    <w:next w:val="a2"/>
    <w:link w:val="MTDisplayEquationChar"/>
    <w:rsid w:val="00E230F6"/>
    <w:pPr>
      <w:tabs>
        <w:tab w:val="center" w:pos="4360"/>
        <w:tab w:val="right" w:pos="8740"/>
      </w:tabs>
      <w:ind w:firstLine="520"/>
    </w:pPr>
  </w:style>
  <w:style w:type="character" w:customStyle="1" w:styleId="MTDisplayEquationChar">
    <w:name w:val="MTDisplayEquation Char"/>
    <w:link w:val="MTDisplayEquation"/>
    <w:rsid w:val="00E230F6"/>
    <w:rPr>
      <w:rFonts w:ascii="Times New Roman" w:hAnsi="Times New Roman"/>
      <w:spacing w:val="10"/>
      <w:kern w:val="2"/>
      <w:sz w:val="24"/>
      <w:szCs w:val="24"/>
    </w:rPr>
  </w:style>
  <w:style w:type="paragraph" w:styleId="TOC">
    <w:name w:val="TOC Heading"/>
    <w:basedOn w:val="1"/>
    <w:next w:val="a2"/>
    <w:uiPriority w:val="39"/>
    <w:unhideWhenUsed/>
    <w:qFormat/>
    <w:rsid w:val="00C12A25"/>
    <w:pPr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C12A25"/>
  </w:style>
  <w:style w:type="paragraph" w:styleId="21">
    <w:name w:val="toc 2"/>
    <w:basedOn w:val="a2"/>
    <w:next w:val="a2"/>
    <w:autoRedefine/>
    <w:uiPriority w:val="39"/>
    <w:unhideWhenUsed/>
    <w:rsid w:val="00C12A25"/>
    <w:pPr>
      <w:ind w:leftChars="200" w:left="420"/>
    </w:pPr>
  </w:style>
  <w:style w:type="paragraph" w:styleId="31">
    <w:name w:val="toc 3"/>
    <w:basedOn w:val="a2"/>
    <w:next w:val="a2"/>
    <w:autoRedefine/>
    <w:uiPriority w:val="39"/>
    <w:unhideWhenUsed/>
    <w:rsid w:val="00C12A25"/>
    <w:pPr>
      <w:ind w:leftChars="400" w:left="840"/>
    </w:pPr>
  </w:style>
  <w:style w:type="character" w:styleId="af4">
    <w:name w:val="Hyperlink"/>
    <w:uiPriority w:val="99"/>
    <w:unhideWhenUsed/>
    <w:rsid w:val="00C12A2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2304;&#20013;&#31185;&#22823;MSE&#12305;\&#12304;&#24037;&#31243;&#23454;&#36341;&#12305;\Doc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1C712-7B43-42AB-B767-89DD9CD2A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</Template>
  <TotalTime>26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程欣</dc:creator>
  <cp:keywords/>
  <dc:description/>
  <cp:lastModifiedBy>程欣</cp:lastModifiedBy>
  <cp:revision>18</cp:revision>
  <dcterms:created xsi:type="dcterms:W3CDTF">2017-06-08T05:55:00Z</dcterms:created>
  <dcterms:modified xsi:type="dcterms:W3CDTF">2017-06-22T14:28:00Z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